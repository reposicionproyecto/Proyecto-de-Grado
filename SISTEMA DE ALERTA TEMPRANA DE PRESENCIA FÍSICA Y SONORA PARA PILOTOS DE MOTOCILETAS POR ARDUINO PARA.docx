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383160" w:displacedByCustomXml="next"/>
    <w:sdt>
      <w:sdtPr>
        <w:id w:val="663206838"/>
        <w:docPartObj>
          <w:docPartGallery w:val="Cover Pages"/>
          <w:docPartUnique/>
        </w:docPartObj>
      </w:sdtPr>
      <w:sdtEndPr>
        <w:rPr>
          <w:b/>
          <w:iCs/>
          <w:caps/>
          <w:noProof/>
          <w:webHidden/>
        </w:rPr>
      </w:sdtEndPr>
      <w:sdtContent>
        <w:p w14:paraId="49F770BE" w14:textId="77777777" w:rsidR="00F3746E" w:rsidRPr="00F3746E" w:rsidRDefault="00F3746E" w:rsidP="00F3746E">
          <w:pPr>
            <w:spacing w:line="240" w:lineRule="auto"/>
            <w:ind w:firstLine="0"/>
            <w:jc w:val="center"/>
            <w:rPr>
              <w:rFonts w:ascii="Arial" w:hAnsi="Arial" w:cs="Arial"/>
              <w:b/>
              <w:sz w:val="28"/>
              <w:lang w:val="es-MX"/>
            </w:rPr>
          </w:pPr>
          <w:r w:rsidRPr="00F3746E">
            <w:rPr>
              <w:rFonts w:ascii="Arial" w:hAnsi="Arial" w:cs="Arial"/>
              <w:b/>
              <w:sz w:val="28"/>
              <w:lang w:val="es-MX"/>
            </w:rPr>
            <w:t xml:space="preserve">INSTITUTO TECNICO NACIONAL DE COMERCIO </w:t>
          </w:r>
        </w:p>
        <w:p w14:paraId="34AD0509" w14:textId="77777777" w:rsidR="00F3746E" w:rsidRPr="00F3746E" w:rsidRDefault="00F3746E" w:rsidP="00F3746E">
          <w:pPr>
            <w:spacing w:line="240" w:lineRule="auto"/>
            <w:ind w:firstLine="0"/>
            <w:jc w:val="center"/>
            <w:rPr>
              <w:rFonts w:ascii="Arial" w:hAnsi="Arial" w:cs="Arial"/>
              <w:b/>
              <w:sz w:val="28"/>
              <w:lang w:val="es-MX"/>
            </w:rPr>
          </w:pPr>
          <w:r w:rsidRPr="00F3746E">
            <w:rPr>
              <w:rFonts w:ascii="Arial" w:hAnsi="Arial" w:cs="Arial"/>
              <w:b/>
              <w:sz w:val="28"/>
              <w:lang w:val="es-MX"/>
            </w:rPr>
            <w:t>“FEDERICO ALVAREZ PLATA”</w:t>
          </w:r>
        </w:p>
        <w:p w14:paraId="6CA70634" w14:textId="77777777" w:rsidR="00F3746E" w:rsidRPr="00F3746E" w:rsidRDefault="00F3746E" w:rsidP="00F3746E">
          <w:pPr>
            <w:tabs>
              <w:tab w:val="left" w:pos="2835"/>
              <w:tab w:val="left" w:pos="6237"/>
            </w:tabs>
            <w:ind w:firstLine="0"/>
            <w:jc w:val="center"/>
            <w:rPr>
              <w:noProof/>
              <w:lang w:val="es-MX" w:eastAsia="es-BO"/>
            </w:rPr>
          </w:pPr>
          <w:r w:rsidRPr="00F3746E">
            <w:rPr>
              <w:rFonts w:ascii="Arial" w:hAnsi="Arial" w:cs="Arial"/>
              <w:b/>
              <w:sz w:val="28"/>
              <w:lang w:val="es-MX"/>
            </w:rPr>
            <w:t>NOCTURNO</w:t>
          </w:r>
          <w:r w:rsidRPr="00F3746E">
            <w:rPr>
              <w:noProof/>
              <w:lang w:val="es-MX" w:eastAsia="es-BO"/>
            </w:rPr>
            <w:t xml:space="preserve"> </w:t>
          </w:r>
        </w:p>
        <w:p w14:paraId="5EA5F439" w14:textId="77777777" w:rsidR="00F3746E" w:rsidRPr="00F3746E" w:rsidRDefault="00F3746E" w:rsidP="00F3746E">
          <w:pPr>
            <w:tabs>
              <w:tab w:val="left" w:pos="2835"/>
              <w:tab w:val="left" w:pos="6237"/>
            </w:tabs>
            <w:ind w:firstLine="0"/>
            <w:jc w:val="center"/>
            <w:rPr>
              <w:noProof/>
              <w:lang w:val="es-MX" w:eastAsia="es-BO"/>
            </w:rPr>
          </w:pPr>
          <w:r w:rsidRPr="00F3746E">
            <w:rPr>
              <w:noProof/>
              <w:lang w:eastAsia="es-BO"/>
            </w:rPr>
            <w:drawing>
              <wp:anchor distT="0" distB="0" distL="114300" distR="114300" simplePos="0" relativeHeight="251659264" behindDoc="1" locked="0" layoutInCell="1" allowOverlap="1" wp14:anchorId="061C6A91" wp14:editId="0B30FB9E">
                <wp:simplePos x="0" y="0"/>
                <wp:positionH relativeFrom="margin">
                  <wp:posOffset>1796415</wp:posOffset>
                </wp:positionH>
                <wp:positionV relativeFrom="paragraph">
                  <wp:posOffset>439420</wp:posOffset>
                </wp:positionV>
                <wp:extent cx="2418080" cy="1962150"/>
                <wp:effectExtent l="0" t="0" r="1270" b="0"/>
                <wp:wrapTopAndBottom/>
                <wp:docPr id="4" name="Imagen 4"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1"/>
                        <pic:cNvPicPr>
                          <a:picLocks noChangeAspect="1" noChangeArrowheads="1"/>
                        </pic:cNvPicPr>
                      </pic:nvPicPr>
                      <pic:blipFill>
                        <a:blip r:embed="rId8" cstate="print">
                          <a:extLst>
                            <a:ext uri="{28A0092B-C50C-407E-A947-70E740481C1C}">
                              <a14:useLocalDpi xmlns:a14="http://schemas.microsoft.com/office/drawing/2010/main" val="0"/>
                            </a:ext>
                          </a:extLst>
                        </a:blip>
                        <a:srcRect b="18883"/>
                        <a:stretch>
                          <a:fillRect/>
                        </a:stretch>
                      </pic:blipFill>
                      <pic:spPr bwMode="auto">
                        <a:xfrm>
                          <a:off x="0" y="0"/>
                          <a:ext cx="2418080"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707F3" w14:textId="77777777" w:rsidR="00F3746E" w:rsidRPr="00F3746E" w:rsidRDefault="00F3746E" w:rsidP="00F3746E">
          <w:pPr>
            <w:tabs>
              <w:tab w:val="left" w:pos="2835"/>
              <w:tab w:val="left" w:pos="6237"/>
            </w:tabs>
            <w:ind w:firstLine="0"/>
            <w:jc w:val="center"/>
            <w:rPr>
              <w:noProof/>
              <w:lang w:val="es-MX" w:eastAsia="es-BO"/>
            </w:rPr>
          </w:pPr>
        </w:p>
        <w:p w14:paraId="0018B592" w14:textId="77777777" w:rsidR="00F3746E" w:rsidRPr="00F3746E" w:rsidRDefault="00F3746E" w:rsidP="00F3746E">
          <w:pPr>
            <w:tabs>
              <w:tab w:val="left" w:pos="2835"/>
              <w:tab w:val="left" w:pos="6237"/>
            </w:tabs>
            <w:ind w:firstLine="0"/>
            <w:jc w:val="center"/>
            <w:rPr>
              <w:noProof/>
              <w:lang w:val="es-MX" w:eastAsia="es-BO"/>
            </w:rPr>
          </w:pPr>
        </w:p>
        <w:sdt>
          <w:sdtPr>
            <w:rPr>
              <w:lang w:val="es-MX"/>
            </w:rPr>
            <w:alias w:val="TÍTULO PROYECTO"/>
            <w:tag w:val="TÍTULO PROYECTO"/>
            <w:id w:val="1490281155"/>
            <w:placeholder>
              <w:docPart w:val="138E575F54E34ADAB5D42C887C44509C"/>
            </w:placeholder>
          </w:sdtPr>
          <w:sdtEndPr/>
          <w:sdtContent>
            <w:sdt>
              <w:sdtPr>
                <w:rPr>
                  <w:lang w:val="es-MX"/>
                </w:rPr>
                <w:alias w:val="TÍTULO PROYECTO"/>
                <w:tag w:val="TÍTULO PROYECTO"/>
                <w:id w:val="208841684"/>
                <w:placeholder>
                  <w:docPart w:val="8170D471E5044184B2AFD514ADFF3D3A"/>
                </w:placeholder>
              </w:sdtPr>
              <w:sdtEndPr/>
              <w:sdtContent>
                <w:sdt>
                  <w:sdtPr>
                    <w:rPr>
                      <w:lang w:val="es-MX"/>
                    </w:rPr>
                    <w:alias w:val="TÍTULO PROYECTO"/>
                    <w:tag w:val="TÍTULO PROYECTO"/>
                    <w:id w:val="908263214"/>
                    <w:placeholder>
                      <w:docPart w:val="EFFA037F8B77458AAC6396A2CA9BF236"/>
                    </w:placeholder>
                  </w:sdtPr>
                  <w:sdtEndPr/>
                  <w:sdtContent>
                    <w:p w14:paraId="4EFA4FAB" w14:textId="59A800C6" w:rsidR="00F3746E" w:rsidRPr="00F3746E" w:rsidRDefault="003C16F8" w:rsidP="003C16F8">
                      <w:pPr>
                        <w:tabs>
                          <w:tab w:val="left" w:pos="2835"/>
                          <w:tab w:val="left" w:pos="6237"/>
                        </w:tabs>
                        <w:ind w:firstLine="0"/>
                        <w:jc w:val="center"/>
                        <w:rPr>
                          <w:lang w:val="es-MX"/>
                        </w:rPr>
                      </w:pPr>
                      <w:r>
                        <w:rPr>
                          <w:lang w:val="es-MX"/>
                        </w:rPr>
                        <w:t>SISTEMA DE ALERTA TEMPRANA DE PRESENCIA FÍSICA Y SONORA PARA PILOTOS DE MOTOCI</w:t>
                      </w:r>
                      <w:r w:rsidR="0064355B">
                        <w:rPr>
                          <w:lang w:val="es-MX"/>
                        </w:rPr>
                        <w:t>C</w:t>
                      </w:r>
                      <w:r>
                        <w:rPr>
                          <w:lang w:val="es-MX"/>
                        </w:rPr>
                        <w:t>LETAS POR ARDUINO PARA PERSONAS CON DISCAPACIDAD AUDITIVA PROFUNDA</w:t>
                      </w:r>
                    </w:p>
                  </w:sdtContent>
                </w:sdt>
              </w:sdtContent>
            </w:sdt>
          </w:sdtContent>
        </w:sdt>
        <w:p w14:paraId="73CF44B6" w14:textId="77777777" w:rsidR="00F3746E" w:rsidRPr="00F3746E" w:rsidRDefault="00F3746E" w:rsidP="00F3746E">
          <w:pPr>
            <w:tabs>
              <w:tab w:val="left" w:pos="2835"/>
              <w:tab w:val="left" w:pos="6237"/>
            </w:tabs>
            <w:ind w:firstLine="0"/>
            <w:jc w:val="center"/>
            <w:rPr>
              <w:lang w:val="es-MX"/>
            </w:rPr>
          </w:pPr>
        </w:p>
        <w:p w14:paraId="718BEFAD" w14:textId="77777777" w:rsidR="00F3746E" w:rsidRPr="00F3746E" w:rsidRDefault="00F3746E" w:rsidP="00F3746E">
          <w:pPr>
            <w:tabs>
              <w:tab w:val="left" w:pos="2835"/>
              <w:tab w:val="left" w:pos="6237"/>
            </w:tabs>
            <w:ind w:firstLine="0"/>
            <w:jc w:val="center"/>
            <w:rPr>
              <w:lang w:val="es-MX"/>
            </w:rPr>
          </w:pPr>
        </w:p>
        <w:p w14:paraId="2076BFE7" w14:textId="77777777" w:rsidR="00F3746E" w:rsidRPr="00F3746E" w:rsidRDefault="00F3746E" w:rsidP="00F3746E">
          <w:pPr>
            <w:tabs>
              <w:tab w:val="left" w:pos="2835"/>
              <w:tab w:val="left" w:pos="6237"/>
            </w:tabs>
            <w:spacing w:after="60" w:line="240" w:lineRule="auto"/>
            <w:ind w:firstLine="0"/>
            <w:jc w:val="right"/>
            <w:rPr>
              <w:rFonts w:ascii="Arial" w:hAnsi="Arial" w:cs="Arial"/>
              <w:b/>
              <w:szCs w:val="24"/>
              <w:lang w:val="es-MX"/>
            </w:rPr>
          </w:pPr>
          <w:r w:rsidRPr="00F3746E">
            <w:rPr>
              <w:rFonts w:ascii="Arial" w:hAnsi="Arial" w:cs="Arial"/>
              <w:b/>
              <w:szCs w:val="24"/>
              <w:lang w:val="es-MX"/>
            </w:rPr>
            <w:t xml:space="preserve">PROYECTO DE GRADO PARA OPTAR AL </w:t>
          </w:r>
        </w:p>
        <w:p w14:paraId="06ACC4BB" w14:textId="77777777" w:rsidR="00F3746E" w:rsidRPr="00F3746E" w:rsidRDefault="00F3746E" w:rsidP="00F3746E">
          <w:pPr>
            <w:tabs>
              <w:tab w:val="left" w:pos="2835"/>
              <w:tab w:val="left" w:pos="6237"/>
            </w:tabs>
            <w:spacing w:after="60" w:line="240" w:lineRule="auto"/>
            <w:ind w:firstLine="0"/>
            <w:jc w:val="right"/>
            <w:rPr>
              <w:rFonts w:ascii="Arial" w:hAnsi="Arial" w:cs="Arial"/>
              <w:b/>
              <w:szCs w:val="24"/>
              <w:lang w:val="es-MX"/>
            </w:rPr>
          </w:pPr>
          <w:r w:rsidRPr="00F3746E">
            <w:rPr>
              <w:rFonts w:ascii="Arial" w:hAnsi="Arial" w:cs="Arial"/>
              <w:b/>
              <w:szCs w:val="24"/>
              <w:lang w:val="es-MX"/>
            </w:rPr>
            <w:t xml:space="preserve">TITULO DE TÉCNICO SUPERIOR EN </w:t>
          </w:r>
        </w:p>
        <w:p w14:paraId="2D03FC2C" w14:textId="77777777" w:rsidR="00F3746E" w:rsidRPr="00F3746E" w:rsidRDefault="00F3746E" w:rsidP="00F3746E">
          <w:pPr>
            <w:tabs>
              <w:tab w:val="left" w:pos="2835"/>
              <w:tab w:val="left" w:pos="6237"/>
            </w:tabs>
            <w:spacing w:after="60" w:line="240" w:lineRule="auto"/>
            <w:ind w:firstLine="0"/>
            <w:jc w:val="right"/>
            <w:rPr>
              <w:rFonts w:ascii="Arial" w:hAnsi="Arial" w:cs="Arial"/>
              <w:b/>
              <w:szCs w:val="24"/>
              <w:lang w:val="es-MX"/>
            </w:rPr>
          </w:pPr>
          <w:r w:rsidRPr="00F3746E">
            <w:rPr>
              <w:rFonts w:ascii="Arial" w:hAnsi="Arial" w:cs="Arial"/>
              <w:b/>
              <w:szCs w:val="24"/>
              <w:lang w:val="es-MX"/>
            </w:rPr>
            <w:t>SISTEMAS INFORMÁTICOS</w:t>
          </w:r>
        </w:p>
        <w:p w14:paraId="0CEDED58" w14:textId="77777777" w:rsidR="00F3746E" w:rsidRPr="00F3746E" w:rsidRDefault="00F3746E" w:rsidP="00F3746E">
          <w:pPr>
            <w:tabs>
              <w:tab w:val="left" w:pos="2835"/>
              <w:tab w:val="left" w:pos="6237"/>
            </w:tabs>
            <w:spacing w:after="60" w:line="240" w:lineRule="auto"/>
            <w:ind w:firstLine="0"/>
            <w:jc w:val="right"/>
            <w:rPr>
              <w:rFonts w:cs="Arial"/>
              <w:b/>
              <w:szCs w:val="24"/>
              <w:lang w:val="es-MX"/>
            </w:rPr>
          </w:pPr>
        </w:p>
        <w:p w14:paraId="1EB6F5C7" w14:textId="77777777" w:rsidR="00F3746E" w:rsidRPr="00F3746E" w:rsidRDefault="00F3746E" w:rsidP="00F3746E">
          <w:pPr>
            <w:tabs>
              <w:tab w:val="left" w:pos="2835"/>
              <w:tab w:val="left" w:pos="6237"/>
            </w:tabs>
            <w:spacing w:after="60" w:line="240" w:lineRule="auto"/>
            <w:ind w:firstLine="0"/>
            <w:jc w:val="right"/>
            <w:rPr>
              <w:szCs w:val="24"/>
              <w:lang w:val="es-MX"/>
            </w:rPr>
          </w:pPr>
        </w:p>
        <w:p w14:paraId="6BFF9E98" w14:textId="77777777" w:rsidR="00F3746E" w:rsidRDefault="00F3746E" w:rsidP="00F3746E">
          <w:pPr>
            <w:tabs>
              <w:tab w:val="left" w:pos="2835"/>
              <w:tab w:val="left" w:pos="6237"/>
            </w:tabs>
            <w:spacing w:after="60" w:line="240" w:lineRule="auto"/>
            <w:ind w:firstLine="0"/>
            <w:jc w:val="right"/>
            <w:rPr>
              <w:szCs w:val="24"/>
              <w:lang w:val="es-MX"/>
            </w:rPr>
          </w:pPr>
        </w:p>
        <w:p w14:paraId="48741C1D" w14:textId="77777777" w:rsidR="00F3746E" w:rsidRPr="00F3746E" w:rsidRDefault="00F3746E" w:rsidP="00F3746E">
          <w:pPr>
            <w:tabs>
              <w:tab w:val="left" w:pos="2835"/>
              <w:tab w:val="left" w:pos="6237"/>
            </w:tabs>
            <w:spacing w:after="60" w:line="240" w:lineRule="auto"/>
            <w:ind w:firstLine="0"/>
            <w:jc w:val="right"/>
            <w:rPr>
              <w:szCs w:val="24"/>
              <w:lang w:val="es-MX"/>
            </w:rPr>
          </w:pPr>
        </w:p>
        <w:p w14:paraId="296757C8" w14:textId="2480841B" w:rsidR="00F3746E" w:rsidRPr="00F3746E" w:rsidRDefault="00F3746E" w:rsidP="00F3746E">
          <w:pPr>
            <w:tabs>
              <w:tab w:val="left" w:pos="3828"/>
            </w:tabs>
            <w:spacing w:after="60" w:line="240" w:lineRule="auto"/>
            <w:ind w:left="2127" w:firstLine="0"/>
            <w:rPr>
              <w:b/>
              <w:caps/>
              <w:szCs w:val="24"/>
              <w:lang w:val="es-MX"/>
            </w:rPr>
          </w:pPr>
          <w:r w:rsidRPr="00F3746E">
            <w:rPr>
              <w:rFonts w:ascii="Arial" w:hAnsi="Arial" w:cs="Arial"/>
              <w:b/>
              <w:szCs w:val="24"/>
              <w:lang w:val="es-MX"/>
            </w:rPr>
            <w:t>ESTUDIANTE:</w:t>
          </w:r>
          <w:r w:rsidRPr="00F3746E">
            <w:rPr>
              <w:b/>
              <w:szCs w:val="24"/>
              <w:lang w:val="es-MX"/>
            </w:rPr>
            <w:tab/>
          </w:r>
          <w:sdt>
            <w:sdtPr>
              <w:rPr>
                <w:b/>
                <w:szCs w:val="24"/>
                <w:lang w:val="es-MX"/>
              </w:rPr>
              <w:id w:val="991372915"/>
              <w:placeholder>
                <w:docPart w:val="EB79CACEB00B4F048119A7FFFB9A1F8D"/>
              </w:placeholder>
            </w:sdtPr>
            <w:sdtEndPr>
              <w:rPr>
                <w:caps/>
              </w:rPr>
            </w:sdtEndPr>
            <w:sdtContent>
              <w:r w:rsidR="003C16F8">
                <w:rPr>
                  <w:b/>
                  <w:szCs w:val="24"/>
                  <w:lang w:val="es-MX"/>
                </w:rPr>
                <w:t>GONZALES SARAVIA VICTOR G.</w:t>
              </w:r>
            </w:sdtContent>
          </w:sdt>
        </w:p>
        <w:p w14:paraId="3969D279" w14:textId="73665D89" w:rsidR="00F3746E" w:rsidRPr="00984417" w:rsidRDefault="00F3746E" w:rsidP="00984417">
          <w:pPr>
            <w:tabs>
              <w:tab w:val="left" w:pos="3828"/>
            </w:tabs>
            <w:spacing w:after="60" w:line="240" w:lineRule="auto"/>
            <w:ind w:left="2127" w:firstLine="0"/>
            <w:rPr>
              <w:b/>
              <w:szCs w:val="24"/>
              <w:lang w:val="es-MX"/>
            </w:rPr>
          </w:pPr>
          <w:r w:rsidRPr="00F3746E">
            <w:rPr>
              <w:rFonts w:ascii="Arial" w:hAnsi="Arial" w:cs="Arial"/>
              <w:b/>
              <w:szCs w:val="24"/>
              <w:lang w:val="es-MX"/>
            </w:rPr>
            <w:t>TUTOR:</w:t>
          </w:r>
          <w:r>
            <w:rPr>
              <w:b/>
              <w:szCs w:val="24"/>
              <w:lang w:val="es-MX"/>
            </w:rPr>
            <w:t xml:space="preserve"> </w:t>
          </w:r>
          <w:r w:rsidRPr="00F3746E">
            <w:rPr>
              <w:b/>
              <w:szCs w:val="24"/>
              <w:lang w:val="es-MX"/>
            </w:rPr>
            <w:tab/>
          </w:r>
          <w:sdt>
            <w:sdtPr>
              <w:rPr>
                <w:b/>
                <w:szCs w:val="24"/>
                <w:lang w:val="es-MX"/>
              </w:rPr>
              <w:id w:val="1634439900"/>
              <w:placeholder>
                <w:docPart w:val="1B5688C993A54AE1B182E36A9546B1E0"/>
              </w:placeholder>
              <w:showingPlcHdr/>
            </w:sdtPr>
            <w:sdtEndPr/>
            <w:sdtContent>
              <w:r>
                <w:rPr>
                  <w:rStyle w:val="Textodelmarcadordeposicin"/>
                  <w:caps/>
                </w:rPr>
                <w:t>NOMBRE DEL TUTOR</w:t>
              </w:r>
              <w:r w:rsidRPr="00721966">
                <w:rPr>
                  <w:rStyle w:val="Textodelmarcadordeposicin"/>
                  <w:caps/>
                </w:rPr>
                <w:t>.</w:t>
              </w:r>
            </w:sdtContent>
          </w:sdt>
        </w:p>
        <w:p w14:paraId="2BBC3E01" w14:textId="77777777" w:rsidR="00F3746E" w:rsidRPr="00F3746E" w:rsidRDefault="00F3746E" w:rsidP="00F3746E">
          <w:pPr>
            <w:tabs>
              <w:tab w:val="left" w:pos="2835"/>
              <w:tab w:val="left" w:pos="6237"/>
            </w:tabs>
            <w:spacing w:after="60" w:line="240" w:lineRule="auto"/>
            <w:ind w:firstLine="0"/>
            <w:rPr>
              <w:szCs w:val="24"/>
              <w:lang w:val="es-MX"/>
            </w:rPr>
          </w:pPr>
        </w:p>
        <w:p w14:paraId="6FA3823B" w14:textId="77777777" w:rsidR="00F3746E" w:rsidRPr="00F3746E" w:rsidRDefault="00F3746E" w:rsidP="00F3746E">
          <w:pPr>
            <w:tabs>
              <w:tab w:val="left" w:pos="2835"/>
              <w:tab w:val="left" w:pos="6237"/>
            </w:tabs>
            <w:spacing w:after="60" w:line="240" w:lineRule="auto"/>
            <w:ind w:firstLine="0"/>
            <w:rPr>
              <w:szCs w:val="24"/>
              <w:lang w:val="es-MX"/>
            </w:rPr>
          </w:pPr>
        </w:p>
        <w:p w14:paraId="6EC7F16A" w14:textId="77777777" w:rsidR="00E44F55" w:rsidRDefault="00F3746E" w:rsidP="009A3D0D">
          <w:pPr>
            <w:ind w:left="2836" w:firstLine="0"/>
            <w:jc w:val="center"/>
            <w:rPr>
              <w:webHidden/>
            </w:rPr>
          </w:pPr>
          <w:r w:rsidRPr="00F3746E">
            <w:rPr>
              <w:rFonts w:ascii="Arial" w:hAnsi="Arial" w:cs="Arial"/>
              <w:b/>
              <w:szCs w:val="24"/>
              <w:lang w:val="es-MX"/>
            </w:rPr>
            <w:t>COCHABAMBA - BOLIVIA</w:t>
          </w:r>
          <w:r w:rsidR="00E44F55">
            <w:rPr>
              <w:b/>
              <w:iCs/>
              <w:caps/>
              <w:noProof/>
              <w:webHidden/>
            </w:rPr>
            <w:br w:type="page"/>
          </w:r>
        </w:p>
      </w:sdtContent>
    </w:sdt>
    <w:p w14:paraId="07856393" w14:textId="77777777" w:rsidR="00976721" w:rsidRDefault="00976721" w:rsidP="00976721">
      <w:pPr>
        <w:pStyle w:val="Ttulo7"/>
      </w:pPr>
      <w:bookmarkStart w:id="1" w:name="_Toc6920955"/>
      <w:r>
        <w:lastRenderedPageBreak/>
        <w:t>DEDICATORIA</w:t>
      </w:r>
      <w:bookmarkEnd w:id="1"/>
    </w:p>
    <w:p w14:paraId="389DCD64" w14:textId="77777777" w:rsidR="003C16F8" w:rsidRDefault="003C16F8" w:rsidP="003C16F8">
      <w:r>
        <w:t>Todo este esfuerzo está dedicado a mi Madre querida porque sé que ella me ayudó en las buenas y en las malas y lo sigue haciendo, además de apoyarme en la vida, siempre confió en mí y nunca me abandono y a mi hijo que es por ellos que uno lucha y se va superando en la vida.</w:t>
      </w:r>
    </w:p>
    <w:p w14:paraId="2349BFD1" w14:textId="7BA0B479" w:rsidR="001275ED" w:rsidRDefault="003C16F8" w:rsidP="003C16F8">
      <w:r>
        <w:t>Principalmente agradezco y dedico la culminación de esta etapa y este proyecto a mi madre quien me brindo apoyo incondicional en este recorrido, a mi hijo que es la motivación principal de cada acción que realizo y a la fundación que nos permitió implementar un proyecto con responsabilidad social que beneficie a una comunidad en busca de oportunidad.</w:t>
      </w:r>
    </w:p>
    <w:p w14:paraId="5F507E5B" w14:textId="77777777" w:rsidR="001275ED" w:rsidRDefault="001275ED" w:rsidP="001275ED">
      <w:r>
        <w:br w:type="page"/>
      </w:r>
    </w:p>
    <w:p w14:paraId="2E0C4333" w14:textId="77777777" w:rsidR="00976721" w:rsidRDefault="00976721" w:rsidP="00976721">
      <w:pPr>
        <w:pStyle w:val="Ttulo7"/>
      </w:pPr>
      <w:bookmarkStart w:id="2" w:name="_Toc6920956"/>
      <w:r>
        <w:lastRenderedPageBreak/>
        <w:t>AGRADECIMIENTOS</w:t>
      </w:r>
      <w:bookmarkEnd w:id="2"/>
    </w:p>
    <w:p w14:paraId="51423C2D" w14:textId="18F6C413" w:rsidR="003C16F8" w:rsidRDefault="003C16F8" w:rsidP="003C16F8">
      <w:r>
        <w:t>Dicen que la mejor herencia que nos pueden dejar los padres son los estudios, sin embargo, no creo que sea el único legado del cual yo particularmente me siento muy agradecido, mi madre me ha permitido trazar mi camino y caminar con mis propios pies. Ella es mi pilar de la vida, le dedico este trabajo de titulación.</w:t>
      </w:r>
    </w:p>
    <w:p w14:paraId="750B6D7A" w14:textId="33D4ED87" w:rsidR="003C16F8" w:rsidRDefault="003C16F8" w:rsidP="003C16F8">
      <w:r>
        <w:t>A mi hijo por creer en mí, aunque muchos dijeron que sería tarde para continuar y seguir unos estudios, siendo el responsable de que gire mi vida otorgándome el apoyo para empezar y culminarlo.</w:t>
      </w:r>
    </w:p>
    <w:p w14:paraId="2B8C8906" w14:textId="6F984A01" w:rsidR="001275ED" w:rsidRDefault="003C16F8" w:rsidP="003C16F8">
      <w:r>
        <w:t>A mi hermano, quien estimo tanto y a quien le debo el apoyo incondicional, sin pedir nada a cambio y sin dudar de mi capacidad.</w:t>
      </w:r>
      <w:r w:rsidR="001275ED">
        <w:br w:type="page"/>
      </w:r>
    </w:p>
    <w:p w14:paraId="49717AE7" w14:textId="77777777" w:rsidR="001275ED" w:rsidRDefault="00976721" w:rsidP="00976721">
      <w:pPr>
        <w:pStyle w:val="Ttulo7"/>
      </w:pPr>
      <w:bookmarkStart w:id="3" w:name="_Toc6920957"/>
      <w:r>
        <w:lastRenderedPageBreak/>
        <w:t>TABLA DE CONTENIDOS</w:t>
      </w:r>
      <w:bookmarkEnd w:id="3"/>
    </w:p>
    <w:sdt>
      <w:sdtPr>
        <w:rPr>
          <w:rFonts w:ascii="Times New Roman" w:eastAsiaTheme="minorHAnsi" w:hAnsi="Times New Roman" w:cstheme="minorBidi"/>
          <w:color w:val="auto"/>
          <w:sz w:val="24"/>
          <w:szCs w:val="22"/>
          <w:lang w:val="es-ES" w:eastAsia="en-US"/>
        </w:rPr>
        <w:id w:val="1992212893"/>
        <w:docPartObj>
          <w:docPartGallery w:val="Table of Contents"/>
          <w:docPartUnique/>
        </w:docPartObj>
      </w:sdtPr>
      <w:sdtEndPr>
        <w:rPr>
          <w:b/>
          <w:bCs/>
        </w:rPr>
      </w:sdtEndPr>
      <w:sdtContent>
        <w:p w14:paraId="2184D3F3" w14:textId="77777777" w:rsidR="00D554C9" w:rsidRDefault="00D554C9">
          <w:pPr>
            <w:pStyle w:val="TtuloTDC"/>
          </w:pPr>
        </w:p>
        <w:p w14:paraId="7FC3D78E" w14:textId="77777777" w:rsidR="00E16B73" w:rsidRDefault="00E16B73">
          <w:pPr>
            <w:pStyle w:val="TDC7"/>
            <w:tabs>
              <w:tab w:val="right" w:leader="dot" w:pos="9350"/>
            </w:tabs>
            <w:rPr>
              <w:rFonts w:asciiTheme="minorHAnsi" w:eastAsiaTheme="minorEastAsia" w:hAnsiTheme="minorHAnsi" w:cstheme="minorBidi"/>
              <w:noProof/>
              <w:sz w:val="22"/>
              <w:lang w:eastAsia="es-BO"/>
            </w:rPr>
          </w:pPr>
          <w:r>
            <w:rPr>
              <w:rFonts w:asciiTheme="minorHAnsi" w:hAnsiTheme="minorHAnsi"/>
              <w:sz w:val="22"/>
            </w:rPr>
            <w:fldChar w:fldCharType="begin"/>
          </w:r>
          <w:r>
            <w:rPr>
              <w:rFonts w:asciiTheme="minorHAnsi" w:hAnsiTheme="minorHAnsi"/>
              <w:sz w:val="22"/>
            </w:rPr>
            <w:instrText xml:space="preserve"> TOC \o "1-8" \h \z \u </w:instrText>
          </w:r>
          <w:r>
            <w:rPr>
              <w:rFonts w:asciiTheme="minorHAnsi" w:hAnsiTheme="minorHAnsi"/>
              <w:sz w:val="22"/>
            </w:rPr>
            <w:fldChar w:fldCharType="separate"/>
          </w:r>
          <w:hyperlink w:anchor="_Toc6920955" w:history="1">
            <w:r w:rsidRPr="00224EC7">
              <w:rPr>
                <w:rStyle w:val="Hipervnculo"/>
                <w:noProof/>
              </w:rPr>
              <w:t>DEDICATORIA</w:t>
            </w:r>
            <w:r>
              <w:rPr>
                <w:noProof/>
                <w:webHidden/>
              </w:rPr>
              <w:tab/>
            </w:r>
            <w:r>
              <w:rPr>
                <w:noProof/>
                <w:webHidden/>
              </w:rPr>
              <w:fldChar w:fldCharType="begin"/>
            </w:r>
            <w:r>
              <w:rPr>
                <w:noProof/>
                <w:webHidden/>
              </w:rPr>
              <w:instrText xml:space="preserve"> PAGEREF _Toc6920955 \h </w:instrText>
            </w:r>
            <w:r>
              <w:rPr>
                <w:noProof/>
                <w:webHidden/>
              </w:rPr>
            </w:r>
            <w:r>
              <w:rPr>
                <w:noProof/>
                <w:webHidden/>
              </w:rPr>
              <w:fldChar w:fldCharType="separate"/>
            </w:r>
            <w:r>
              <w:rPr>
                <w:noProof/>
                <w:webHidden/>
              </w:rPr>
              <w:t>2</w:t>
            </w:r>
            <w:r>
              <w:rPr>
                <w:noProof/>
                <w:webHidden/>
              </w:rPr>
              <w:fldChar w:fldCharType="end"/>
            </w:r>
          </w:hyperlink>
        </w:p>
        <w:p w14:paraId="17317154" w14:textId="77777777" w:rsidR="00E16B73" w:rsidRDefault="002E5C50">
          <w:pPr>
            <w:pStyle w:val="TDC7"/>
            <w:tabs>
              <w:tab w:val="right" w:leader="dot" w:pos="9350"/>
            </w:tabs>
            <w:rPr>
              <w:rFonts w:asciiTheme="minorHAnsi" w:eastAsiaTheme="minorEastAsia" w:hAnsiTheme="minorHAnsi" w:cstheme="minorBidi"/>
              <w:noProof/>
              <w:sz w:val="22"/>
              <w:lang w:eastAsia="es-BO"/>
            </w:rPr>
          </w:pPr>
          <w:hyperlink w:anchor="_Toc6920956" w:history="1">
            <w:r w:rsidR="00E16B73" w:rsidRPr="00224EC7">
              <w:rPr>
                <w:rStyle w:val="Hipervnculo"/>
                <w:noProof/>
              </w:rPr>
              <w:t>AGRADECIMIENTOS</w:t>
            </w:r>
            <w:r w:rsidR="00E16B73">
              <w:rPr>
                <w:noProof/>
                <w:webHidden/>
              </w:rPr>
              <w:tab/>
            </w:r>
            <w:r w:rsidR="00E16B73">
              <w:rPr>
                <w:noProof/>
                <w:webHidden/>
              </w:rPr>
              <w:fldChar w:fldCharType="begin"/>
            </w:r>
            <w:r w:rsidR="00E16B73">
              <w:rPr>
                <w:noProof/>
                <w:webHidden/>
              </w:rPr>
              <w:instrText xml:space="preserve"> PAGEREF _Toc6920956 \h </w:instrText>
            </w:r>
            <w:r w:rsidR="00E16B73">
              <w:rPr>
                <w:noProof/>
                <w:webHidden/>
              </w:rPr>
            </w:r>
            <w:r w:rsidR="00E16B73">
              <w:rPr>
                <w:noProof/>
                <w:webHidden/>
              </w:rPr>
              <w:fldChar w:fldCharType="separate"/>
            </w:r>
            <w:r w:rsidR="00E16B73">
              <w:rPr>
                <w:noProof/>
                <w:webHidden/>
              </w:rPr>
              <w:t>3</w:t>
            </w:r>
            <w:r w:rsidR="00E16B73">
              <w:rPr>
                <w:noProof/>
                <w:webHidden/>
              </w:rPr>
              <w:fldChar w:fldCharType="end"/>
            </w:r>
          </w:hyperlink>
        </w:p>
        <w:p w14:paraId="5ED5580A" w14:textId="77777777" w:rsidR="00E16B73" w:rsidRDefault="002E5C50">
          <w:pPr>
            <w:pStyle w:val="TDC7"/>
            <w:tabs>
              <w:tab w:val="right" w:leader="dot" w:pos="9350"/>
            </w:tabs>
            <w:rPr>
              <w:rFonts w:asciiTheme="minorHAnsi" w:eastAsiaTheme="minorEastAsia" w:hAnsiTheme="minorHAnsi" w:cstheme="minorBidi"/>
              <w:noProof/>
              <w:sz w:val="22"/>
              <w:lang w:eastAsia="es-BO"/>
            </w:rPr>
          </w:pPr>
          <w:hyperlink w:anchor="_Toc6920957" w:history="1">
            <w:r w:rsidR="00E16B73" w:rsidRPr="00224EC7">
              <w:rPr>
                <w:rStyle w:val="Hipervnculo"/>
                <w:noProof/>
              </w:rPr>
              <w:t>TABLA DE CONTENIDOS</w:t>
            </w:r>
            <w:r w:rsidR="00E16B73">
              <w:rPr>
                <w:noProof/>
                <w:webHidden/>
              </w:rPr>
              <w:tab/>
            </w:r>
            <w:r w:rsidR="00E16B73">
              <w:rPr>
                <w:noProof/>
                <w:webHidden/>
              </w:rPr>
              <w:fldChar w:fldCharType="begin"/>
            </w:r>
            <w:r w:rsidR="00E16B73">
              <w:rPr>
                <w:noProof/>
                <w:webHidden/>
              </w:rPr>
              <w:instrText xml:space="preserve"> PAGEREF _Toc6920957 \h </w:instrText>
            </w:r>
            <w:r w:rsidR="00E16B73">
              <w:rPr>
                <w:noProof/>
                <w:webHidden/>
              </w:rPr>
            </w:r>
            <w:r w:rsidR="00E16B73">
              <w:rPr>
                <w:noProof/>
                <w:webHidden/>
              </w:rPr>
              <w:fldChar w:fldCharType="separate"/>
            </w:r>
            <w:r w:rsidR="00E16B73">
              <w:rPr>
                <w:noProof/>
                <w:webHidden/>
              </w:rPr>
              <w:t>4</w:t>
            </w:r>
            <w:r w:rsidR="00E16B73">
              <w:rPr>
                <w:noProof/>
                <w:webHidden/>
              </w:rPr>
              <w:fldChar w:fldCharType="end"/>
            </w:r>
          </w:hyperlink>
        </w:p>
        <w:p w14:paraId="399F5E23" w14:textId="77777777" w:rsidR="00E16B73" w:rsidRDefault="002E5C50">
          <w:pPr>
            <w:pStyle w:val="TDC7"/>
            <w:tabs>
              <w:tab w:val="right" w:leader="dot" w:pos="9350"/>
            </w:tabs>
            <w:rPr>
              <w:rFonts w:asciiTheme="minorHAnsi" w:eastAsiaTheme="minorEastAsia" w:hAnsiTheme="minorHAnsi" w:cstheme="minorBidi"/>
              <w:noProof/>
              <w:sz w:val="22"/>
              <w:lang w:eastAsia="es-BO"/>
            </w:rPr>
          </w:pPr>
          <w:hyperlink w:anchor="_Toc6920958" w:history="1">
            <w:r w:rsidR="00E16B73" w:rsidRPr="00224EC7">
              <w:rPr>
                <w:rStyle w:val="Hipervnculo"/>
                <w:noProof/>
              </w:rPr>
              <w:t>ÍNDICE DE TABLAS</w:t>
            </w:r>
            <w:r w:rsidR="00E16B73">
              <w:rPr>
                <w:noProof/>
                <w:webHidden/>
              </w:rPr>
              <w:tab/>
            </w:r>
            <w:r w:rsidR="00E16B73">
              <w:rPr>
                <w:noProof/>
                <w:webHidden/>
              </w:rPr>
              <w:fldChar w:fldCharType="begin"/>
            </w:r>
            <w:r w:rsidR="00E16B73">
              <w:rPr>
                <w:noProof/>
                <w:webHidden/>
              </w:rPr>
              <w:instrText xml:space="preserve"> PAGEREF _Toc6920958 \h </w:instrText>
            </w:r>
            <w:r w:rsidR="00E16B73">
              <w:rPr>
                <w:noProof/>
                <w:webHidden/>
              </w:rPr>
            </w:r>
            <w:r w:rsidR="00E16B73">
              <w:rPr>
                <w:noProof/>
                <w:webHidden/>
              </w:rPr>
              <w:fldChar w:fldCharType="separate"/>
            </w:r>
            <w:r w:rsidR="00E16B73">
              <w:rPr>
                <w:noProof/>
                <w:webHidden/>
              </w:rPr>
              <w:t>6</w:t>
            </w:r>
            <w:r w:rsidR="00E16B73">
              <w:rPr>
                <w:noProof/>
                <w:webHidden/>
              </w:rPr>
              <w:fldChar w:fldCharType="end"/>
            </w:r>
          </w:hyperlink>
        </w:p>
        <w:p w14:paraId="31EB2AC6" w14:textId="77777777" w:rsidR="00E16B73" w:rsidRDefault="002E5C50">
          <w:pPr>
            <w:pStyle w:val="TDC7"/>
            <w:tabs>
              <w:tab w:val="right" w:leader="dot" w:pos="9350"/>
            </w:tabs>
            <w:rPr>
              <w:rFonts w:asciiTheme="minorHAnsi" w:eastAsiaTheme="minorEastAsia" w:hAnsiTheme="minorHAnsi" w:cstheme="minorBidi"/>
              <w:noProof/>
              <w:sz w:val="22"/>
              <w:lang w:eastAsia="es-BO"/>
            </w:rPr>
          </w:pPr>
          <w:hyperlink w:anchor="_Toc6920959" w:history="1">
            <w:r w:rsidR="00E16B73" w:rsidRPr="00224EC7">
              <w:rPr>
                <w:rStyle w:val="Hipervnculo"/>
                <w:noProof/>
              </w:rPr>
              <w:t>ÍNDICE DE FIGURAS</w:t>
            </w:r>
            <w:r w:rsidR="00E16B73">
              <w:rPr>
                <w:noProof/>
                <w:webHidden/>
              </w:rPr>
              <w:tab/>
            </w:r>
            <w:r w:rsidR="00E16B73">
              <w:rPr>
                <w:noProof/>
                <w:webHidden/>
              </w:rPr>
              <w:fldChar w:fldCharType="begin"/>
            </w:r>
            <w:r w:rsidR="00E16B73">
              <w:rPr>
                <w:noProof/>
                <w:webHidden/>
              </w:rPr>
              <w:instrText xml:space="preserve"> PAGEREF _Toc6920959 \h </w:instrText>
            </w:r>
            <w:r w:rsidR="00E16B73">
              <w:rPr>
                <w:noProof/>
                <w:webHidden/>
              </w:rPr>
            </w:r>
            <w:r w:rsidR="00E16B73">
              <w:rPr>
                <w:noProof/>
                <w:webHidden/>
              </w:rPr>
              <w:fldChar w:fldCharType="separate"/>
            </w:r>
            <w:r w:rsidR="00E16B73">
              <w:rPr>
                <w:noProof/>
                <w:webHidden/>
              </w:rPr>
              <w:t>7</w:t>
            </w:r>
            <w:r w:rsidR="00E16B73">
              <w:rPr>
                <w:noProof/>
                <w:webHidden/>
              </w:rPr>
              <w:fldChar w:fldCharType="end"/>
            </w:r>
          </w:hyperlink>
        </w:p>
        <w:p w14:paraId="25D4C167" w14:textId="77777777" w:rsidR="00E16B73" w:rsidRDefault="002E5C50">
          <w:pPr>
            <w:pStyle w:val="TDC1"/>
            <w:tabs>
              <w:tab w:val="right" w:leader="dot" w:pos="9350"/>
            </w:tabs>
            <w:rPr>
              <w:rFonts w:asciiTheme="minorHAnsi" w:eastAsiaTheme="minorEastAsia" w:hAnsiTheme="minorHAnsi" w:cstheme="minorBidi"/>
              <w:b w:val="0"/>
              <w:bCs w:val="0"/>
              <w:caps w:val="0"/>
              <w:noProof/>
              <w:sz w:val="22"/>
              <w:lang w:eastAsia="es-BO"/>
            </w:rPr>
          </w:pPr>
          <w:hyperlink w:anchor="_Toc6920960" w:history="1">
            <w:r w:rsidR="00E16B73" w:rsidRPr="00224EC7">
              <w:rPr>
                <w:rStyle w:val="Hipervnculo"/>
                <w:noProof/>
              </w:rPr>
              <w:t>RESUMEN</w:t>
            </w:r>
            <w:r w:rsidR="00E16B73">
              <w:rPr>
                <w:noProof/>
                <w:webHidden/>
              </w:rPr>
              <w:tab/>
            </w:r>
            <w:r w:rsidR="00E16B73">
              <w:rPr>
                <w:noProof/>
                <w:webHidden/>
              </w:rPr>
              <w:fldChar w:fldCharType="begin"/>
            </w:r>
            <w:r w:rsidR="00E16B73">
              <w:rPr>
                <w:noProof/>
                <w:webHidden/>
              </w:rPr>
              <w:instrText xml:space="preserve"> PAGEREF _Toc6920960 \h </w:instrText>
            </w:r>
            <w:r w:rsidR="00E16B73">
              <w:rPr>
                <w:noProof/>
                <w:webHidden/>
              </w:rPr>
            </w:r>
            <w:r w:rsidR="00E16B73">
              <w:rPr>
                <w:noProof/>
                <w:webHidden/>
              </w:rPr>
              <w:fldChar w:fldCharType="separate"/>
            </w:r>
            <w:r w:rsidR="00E16B73">
              <w:rPr>
                <w:noProof/>
                <w:webHidden/>
              </w:rPr>
              <w:t>8</w:t>
            </w:r>
            <w:r w:rsidR="00E16B73">
              <w:rPr>
                <w:noProof/>
                <w:webHidden/>
              </w:rPr>
              <w:fldChar w:fldCharType="end"/>
            </w:r>
          </w:hyperlink>
        </w:p>
        <w:p w14:paraId="6E0C4D3A" w14:textId="77777777" w:rsidR="00E16B73" w:rsidRDefault="002E5C50">
          <w:pPr>
            <w:pStyle w:val="TDC1"/>
            <w:tabs>
              <w:tab w:val="right" w:leader="dot" w:pos="9350"/>
            </w:tabs>
            <w:rPr>
              <w:rFonts w:asciiTheme="minorHAnsi" w:eastAsiaTheme="minorEastAsia" w:hAnsiTheme="minorHAnsi" w:cstheme="minorBidi"/>
              <w:b w:val="0"/>
              <w:bCs w:val="0"/>
              <w:caps w:val="0"/>
              <w:noProof/>
              <w:sz w:val="22"/>
              <w:lang w:eastAsia="es-BO"/>
            </w:rPr>
          </w:pPr>
          <w:hyperlink w:anchor="_Toc6920961" w:history="1">
            <w:r w:rsidR="00E16B73" w:rsidRPr="00224EC7">
              <w:rPr>
                <w:rStyle w:val="Hipervnculo"/>
                <w:noProof/>
              </w:rPr>
              <w:t xml:space="preserve">CAPÍTULO </w:t>
            </w:r>
            <w:r w:rsidR="00A86754">
              <w:rPr>
                <w:rStyle w:val="Hipervnculo"/>
                <w:noProof/>
              </w:rPr>
              <w:t>I</w:t>
            </w:r>
            <w:r w:rsidR="00E16B73">
              <w:rPr>
                <w:noProof/>
                <w:webHidden/>
              </w:rPr>
              <w:tab/>
            </w:r>
            <w:r w:rsidR="00E16B73">
              <w:rPr>
                <w:noProof/>
                <w:webHidden/>
              </w:rPr>
              <w:fldChar w:fldCharType="begin"/>
            </w:r>
            <w:r w:rsidR="00E16B73">
              <w:rPr>
                <w:noProof/>
                <w:webHidden/>
              </w:rPr>
              <w:instrText xml:space="preserve"> PAGEREF _Toc6920961 \h </w:instrText>
            </w:r>
            <w:r w:rsidR="00E16B73">
              <w:rPr>
                <w:noProof/>
                <w:webHidden/>
              </w:rPr>
            </w:r>
            <w:r w:rsidR="00E16B73">
              <w:rPr>
                <w:noProof/>
                <w:webHidden/>
              </w:rPr>
              <w:fldChar w:fldCharType="separate"/>
            </w:r>
            <w:r w:rsidR="00E16B73">
              <w:rPr>
                <w:noProof/>
                <w:webHidden/>
              </w:rPr>
              <w:t>1</w:t>
            </w:r>
            <w:r w:rsidR="00E16B73">
              <w:rPr>
                <w:noProof/>
                <w:webHidden/>
              </w:rPr>
              <w:fldChar w:fldCharType="end"/>
            </w:r>
          </w:hyperlink>
        </w:p>
        <w:p w14:paraId="68FBAED7"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62" w:history="1">
            <w:r w:rsidR="00E16B73" w:rsidRPr="00224EC7">
              <w:rPr>
                <w:rStyle w:val="Hipervnculo"/>
                <w:noProof/>
              </w:rPr>
              <w:t>1.1.</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Tema</w:t>
            </w:r>
            <w:r w:rsidR="00E16B73">
              <w:rPr>
                <w:noProof/>
                <w:webHidden/>
              </w:rPr>
              <w:tab/>
            </w:r>
            <w:r w:rsidR="00E16B73">
              <w:rPr>
                <w:noProof/>
                <w:webHidden/>
              </w:rPr>
              <w:fldChar w:fldCharType="begin"/>
            </w:r>
            <w:r w:rsidR="00E16B73">
              <w:rPr>
                <w:noProof/>
                <w:webHidden/>
              </w:rPr>
              <w:instrText xml:space="preserve"> PAGEREF _Toc6920962 \h </w:instrText>
            </w:r>
            <w:r w:rsidR="00E16B73">
              <w:rPr>
                <w:noProof/>
                <w:webHidden/>
              </w:rPr>
            </w:r>
            <w:r w:rsidR="00E16B73">
              <w:rPr>
                <w:noProof/>
                <w:webHidden/>
              </w:rPr>
              <w:fldChar w:fldCharType="separate"/>
            </w:r>
            <w:r w:rsidR="00E16B73">
              <w:rPr>
                <w:noProof/>
                <w:webHidden/>
              </w:rPr>
              <w:t>1</w:t>
            </w:r>
            <w:r w:rsidR="00E16B73">
              <w:rPr>
                <w:noProof/>
                <w:webHidden/>
              </w:rPr>
              <w:fldChar w:fldCharType="end"/>
            </w:r>
          </w:hyperlink>
        </w:p>
        <w:p w14:paraId="1A6F6937"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63" w:history="1">
            <w:r w:rsidR="00E16B73" w:rsidRPr="00224EC7">
              <w:rPr>
                <w:rStyle w:val="Hipervnculo"/>
                <w:noProof/>
              </w:rPr>
              <w:t>1.2.</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Diagnóstico y justificación</w:t>
            </w:r>
            <w:r w:rsidR="00E16B73">
              <w:rPr>
                <w:noProof/>
                <w:webHidden/>
              </w:rPr>
              <w:tab/>
            </w:r>
            <w:r w:rsidR="00E16B73">
              <w:rPr>
                <w:noProof/>
                <w:webHidden/>
              </w:rPr>
              <w:fldChar w:fldCharType="begin"/>
            </w:r>
            <w:r w:rsidR="00E16B73">
              <w:rPr>
                <w:noProof/>
                <w:webHidden/>
              </w:rPr>
              <w:instrText xml:space="preserve"> PAGEREF _Toc6920963 \h </w:instrText>
            </w:r>
            <w:r w:rsidR="00E16B73">
              <w:rPr>
                <w:noProof/>
                <w:webHidden/>
              </w:rPr>
            </w:r>
            <w:r w:rsidR="00E16B73">
              <w:rPr>
                <w:noProof/>
                <w:webHidden/>
              </w:rPr>
              <w:fldChar w:fldCharType="separate"/>
            </w:r>
            <w:r w:rsidR="00E16B73">
              <w:rPr>
                <w:noProof/>
                <w:webHidden/>
              </w:rPr>
              <w:t>1</w:t>
            </w:r>
            <w:r w:rsidR="00E16B73">
              <w:rPr>
                <w:noProof/>
                <w:webHidden/>
              </w:rPr>
              <w:fldChar w:fldCharType="end"/>
            </w:r>
          </w:hyperlink>
        </w:p>
        <w:p w14:paraId="3F24272A"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64" w:history="1">
            <w:r w:rsidR="00E16B73" w:rsidRPr="00224EC7">
              <w:rPr>
                <w:rStyle w:val="Hipervnculo"/>
                <w:noProof/>
              </w:rPr>
              <w:t>1.1.</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Planteamiento y formulación del problema técnico/tecnológico</w:t>
            </w:r>
            <w:r w:rsidR="00E16B73">
              <w:rPr>
                <w:noProof/>
                <w:webHidden/>
              </w:rPr>
              <w:tab/>
            </w:r>
            <w:r w:rsidR="00E16B73">
              <w:rPr>
                <w:noProof/>
                <w:webHidden/>
              </w:rPr>
              <w:fldChar w:fldCharType="begin"/>
            </w:r>
            <w:r w:rsidR="00E16B73">
              <w:rPr>
                <w:noProof/>
                <w:webHidden/>
              </w:rPr>
              <w:instrText xml:space="preserve"> PAGEREF _Toc6920964 \h </w:instrText>
            </w:r>
            <w:r w:rsidR="00E16B73">
              <w:rPr>
                <w:noProof/>
                <w:webHidden/>
              </w:rPr>
            </w:r>
            <w:r w:rsidR="00E16B73">
              <w:rPr>
                <w:noProof/>
                <w:webHidden/>
              </w:rPr>
              <w:fldChar w:fldCharType="separate"/>
            </w:r>
            <w:r w:rsidR="00E16B73">
              <w:rPr>
                <w:noProof/>
                <w:webHidden/>
              </w:rPr>
              <w:t>2</w:t>
            </w:r>
            <w:r w:rsidR="00E16B73">
              <w:rPr>
                <w:noProof/>
                <w:webHidden/>
              </w:rPr>
              <w:fldChar w:fldCharType="end"/>
            </w:r>
          </w:hyperlink>
        </w:p>
        <w:p w14:paraId="68FF5B55"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65" w:history="1">
            <w:r w:rsidR="00E16B73" w:rsidRPr="00224EC7">
              <w:rPr>
                <w:rStyle w:val="Hipervnculo"/>
                <w:noProof/>
              </w:rPr>
              <w:t>1.2.</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Objetivos</w:t>
            </w:r>
            <w:r w:rsidR="00E16B73">
              <w:rPr>
                <w:noProof/>
                <w:webHidden/>
              </w:rPr>
              <w:tab/>
            </w:r>
            <w:r w:rsidR="00E16B73">
              <w:rPr>
                <w:noProof/>
                <w:webHidden/>
              </w:rPr>
              <w:fldChar w:fldCharType="begin"/>
            </w:r>
            <w:r w:rsidR="00E16B73">
              <w:rPr>
                <w:noProof/>
                <w:webHidden/>
              </w:rPr>
              <w:instrText xml:space="preserve"> PAGEREF _Toc6920965 \h </w:instrText>
            </w:r>
            <w:r w:rsidR="00E16B73">
              <w:rPr>
                <w:noProof/>
                <w:webHidden/>
              </w:rPr>
            </w:r>
            <w:r w:rsidR="00E16B73">
              <w:rPr>
                <w:noProof/>
                <w:webHidden/>
              </w:rPr>
              <w:fldChar w:fldCharType="separate"/>
            </w:r>
            <w:r w:rsidR="00E16B73">
              <w:rPr>
                <w:noProof/>
                <w:webHidden/>
              </w:rPr>
              <w:t>3</w:t>
            </w:r>
            <w:r w:rsidR="00E16B73">
              <w:rPr>
                <w:noProof/>
                <w:webHidden/>
              </w:rPr>
              <w:fldChar w:fldCharType="end"/>
            </w:r>
          </w:hyperlink>
        </w:p>
        <w:p w14:paraId="275FCD5B" w14:textId="77777777" w:rsidR="00E16B73" w:rsidRDefault="002E5C50">
          <w:pPr>
            <w:pStyle w:val="TDC3"/>
            <w:tabs>
              <w:tab w:val="left" w:pos="760"/>
              <w:tab w:val="right" w:leader="dot" w:pos="9350"/>
            </w:tabs>
            <w:rPr>
              <w:rFonts w:asciiTheme="minorHAnsi" w:eastAsiaTheme="minorEastAsia" w:hAnsiTheme="minorHAnsi" w:cstheme="minorBidi"/>
              <w:smallCaps w:val="0"/>
              <w:noProof/>
              <w:sz w:val="22"/>
              <w:lang w:eastAsia="es-BO"/>
            </w:rPr>
          </w:pPr>
          <w:hyperlink w:anchor="_Toc6920966" w:history="1">
            <w:r w:rsidR="00E16B73" w:rsidRPr="00224EC7">
              <w:rPr>
                <w:rStyle w:val="Hipervnculo"/>
                <w:noProof/>
              </w:rPr>
              <w:t>1.2.1.</w:t>
            </w:r>
            <w:r w:rsidR="00E16B73">
              <w:rPr>
                <w:rFonts w:asciiTheme="minorHAnsi" w:eastAsiaTheme="minorEastAsia" w:hAnsiTheme="minorHAnsi" w:cstheme="minorBidi"/>
                <w:smallCaps w:val="0"/>
                <w:noProof/>
                <w:sz w:val="22"/>
                <w:lang w:eastAsia="es-BO"/>
              </w:rPr>
              <w:tab/>
            </w:r>
            <w:r w:rsidR="00E16B73" w:rsidRPr="00224EC7">
              <w:rPr>
                <w:rStyle w:val="Hipervnculo"/>
                <w:noProof/>
              </w:rPr>
              <w:t>General</w:t>
            </w:r>
            <w:r w:rsidR="00E16B73">
              <w:rPr>
                <w:noProof/>
                <w:webHidden/>
              </w:rPr>
              <w:tab/>
            </w:r>
            <w:r w:rsidR="00E16B73">
              <w:rPr>
                <w:noProof/>
                <w:webHidden/>
              </w:rPr>
              <w:fldChar w:fldCharType="begin"/>
            </w:r>
            <w:r w:rsidR="00E16B73">
              <w:rPr>
                <w:noProof/>
                <w:webHidden/>
              </w:rPr>
              <w:instrText xml:space="preserve"> PAGEREF _Toc6920966 \h </w:instrText>
            </w:r>
            <w:r w:rsidR="00E16B73">
              <w:rPr>
                <w:noProof/>
                <w:webHidden/>
              </w:rPr>
            </w:r>
            <w:r w:rsidR="00E16B73">
              <w:rPr>
                <w:noProof/>
                <w:webHidden/>
              </w:rPr>
              <w:fldChar w:fldCharType="separate"/>
            </w:r>
            <w:r w:rsidR="00E16B73">
              <w:rPr>
                <w:noProof/>
                <w:webHidden/>
              </w:rPr>
              <w:t>3</w:t>
            </w:r>
            <w:r w:rsidR="00E16B73">
              <w:rPr>
                <w:noProof/>
                <w:webHidden/>
              </w:rPr>
              <w:fldChar w:fldCharType="end"/>
            </w:r>
          </w:hyperlink>
        </w:p>
        <w:p w14:paraId="2155F11B" w14:textId="77777777" w:rsidR="00E16B73" w:rsidRDefault="002E5C50">
          <w:pPr>
            <w:pStyle w:val="TDC3"/>
            <w:tabs>
              <w:tab w:val="left" w:pos="760"/>
              <w:tab w:val="right" w:leader="dot" w:pos="9350"/>
            </w:tabs>
            <w:rPr>
              <w:rFonts w:asciiTheme="minorHAnsi" w:eastAsiaTheme="minorEastAsia" w:hAnsiTheme="minorHAnsi" w:cstheme="minorBidi"/>
              <w:smallCaps w:val="0"/>
              <w:noProof/>
              <w:sz w:val="22"/>
              <w:lang w:eastAsia="es-BO"/>
            </w:rPr>
          </w:pPr>
          <w:hyperlink w:anchor="_Toc6920967" w:history="1">
            <w:r w:rsidR="00E16B73" w:rsidRPr="00224EC7">
              <w:rPr>
                <w:rStyle w:val="Hipervnculo"/>
                <w:noProof/>
              </w:rPr>
              <w:t>1.2.2.</w:t>
            </w:r>
            <w:r w:rsidR="00E16B73">
              <w:rPr>
                <w:rFonts w:asciiTheme="minorHAnsi" w:eastAsiaTheme="minorEastAsia" w:hAnsiTheme="minorHAnsi" w:cstheme="minorBidi"/>
                <w:smallCaps w:val="0"/>
                <w:noProof/>
                <w:sz w:val="22"/>
                <w:lang w:eastAsia="es-BO"/>
              </w:rPr>
              <w:tab/>
            </w:r>
            <w:r w:rsidR="00E16B73" w:rsidRPr="00224EC7">
              <w:rPr>
                <w:rStyle w:val="Hipervnculo"/>
                <w:noProof/>
              </w:rPr>
              <w:t>Específicos</w:t>
            </w:r>
            <w:r w:rsidR="00E16B73">
              <w:rPr>
                <w:noProof/>
                <w:webHidden/>
              </w:rPr>
              <w:tab/>
            </w:r>
            <w:r w:rsidR="00E16B73">
              <w:rPr>
                <w:noProof/>
                <w:webHidden/>
              </w:rPr>
              <w:fldChar w:fldCharType="begin"/>
            </w:r>
            <w:r w:rsidR="00E16B73">
              <w:rPr>
                <w:noProof/>
                <w:webHidden/>
              </w:rPr>
              <w:instrText xml:space="preserve"> PAGEREF _Toc6920967 \h </w:instrText>
            </w:r>
            <w:r w:rsidR="00E16B73">
              <w:rPr>
                <w:noProof/>
                <w:webHidden/>
              </w:rPr>
            </w:r>
            <w:r w:rsidR="00E16B73">
              <w:rPr>
                <w:noProof/>
                <w:webHidden/>
              </w:rPr>
              <w:fldChar w:fldCharType="separate"/>
            </w:r>
            <w:r w:rsidR="00E16B73">
              <w:rPr>
                <w:noProof/>
                <w:webHidden/>
              </w:rPr>
              <w:t>3</w:t>
            </w:r>
            <w:r w:rsidR="00E16B73">
              <w:rPr>
                <w:noProof/>
                <w:webHidden/>
              </w:rPr>
              <w:fldChar w:fldCharType="end"/>
            </w:r>
          </w:hyperlink>
        </w:p>
        <w:p w14:paraId="790F5280"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68" w:history="1">
            <w:r w:rsidR="00E16B73" w:rsidRPr="00224EC7">
              <w:rPr>
                <w:rStyle w:val="Hipervnculo"/>
                <w:noProof/>
              </w:rPr>
              <w:t>1.3.</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Alcance</w:t>
            </w:r>
            <w:r w:rsidR="00E16B73">
              <w:rPr>
                <w:noProof/>
                <w:webHidden/>
              </w:rPr>
              <w:tab/>
            </w:r>
            <w:r w:rsidR="00E16B73">
              <w:rPr>
                <w:noProof/>
                <w:webHidden/>
              </w:rPr>
              <w:fldChar w:fldCharType="begin"/>
            </w:r>
            <w:r w:rsidR="00E16B73">
              <w:rPr>
                <w:noProof/>
                <w:webHidden/>
              </w:rPr>
              <w:instrText xml:space="preserve"> PAGEREF _Toc6920968 \h </w:instrText>
            </w:r>
            <w:r w:rsidR="00E16B73">
              <w:rPr>
                <w:noProof/>
                <w:webHidden/>
              </w:rPr>
            </w:r>
            <w:r w:rsidR="00E16B73">
              <w:rPr>
                <w:noProof/>
                <w:webHidden/>
              </w:rPr>
              <w:fldChar w:fldCharType="separate"/>
            </w:r>
            <w:r w:rsidR="00E16B73">
              <w:rPr>
                <w:noProof/>
                <w:webHidden/>
              </w:rPr>
              <w:t>4</w:t>
            </w:r>
            <w:r w:rsidR="00E16B73">
              <w:rPr>
                <w:noProof/>
                <w:webHidden/>
              </w:rPr>
              <w:fldChar w:fldCharType="end"/>
            </w:r>
          </w:hyperlink>
        </w:p>
        <w:p w14:paraId="5BDCF375"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69" w:history="1">
            <w:r w:rsidR="00E16B73" w:rsidRPr="00224EC7">
              <w:rPr>
                <w:rStyle w:val="Hipervnculo"/>
                <w:noProof/>
              </w:rPr>
              <w:t>1.4.</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Enfoque metodológico</w:t>
            </w:r>
            <w:r w:rsidR="00E16B73">
              <w:rPr>
                <w:noProof/>
                <w:webHidden/>
              </w:rPr>
              <w:tab/>
            </w:r>
            <w:r w:rsidR="00E16B73">
              <w:rPr>
                <w:noProof/>
                <w:webHidden/>
              </w:rPr>
              <w:fldChar w:fldCharType="begin"/>
            </w:r>
            <w:r w:rsidR="00E16B73">
              <w:rPr>
                <w:noProof/>
                <w:webHidden/>
              </w:rPr>
              <w:instrText xml:space="preserve"> PAGEREF _Toc6920969 \h </w:instrText>
            </w:r>
            <w:r w:rsidR="00E16B73">
              <w:rPr>
                <w:noProof/>
                <w:webHidden/>
              </w:rPr>
            </w:r>
            <w:r w:rsidR="00E16B73">
              <w:rPr>
                <w:noProof/>
                <w:webHidden/>
              </w:rPr>
              <w:fldChar w:fldCharType="separate"/>
            </w:r>
            <w:r w:rsidR="00E16B73">
              <w:rPr>
                <w:noProof/>
                <w:webHidden/>
              </w:rPr>
              <w:t>6</w:t>
            </w:r>
            <w:r w:rsidR="00E16B73">
              <w:rPr>
                <w:noProof/>
                <w:webHidden/>
              </w:rPr>
              <w:fldChar w:fldCharType="end"/>
            </w:r>
          </w:hyperlink>
        </w:p>
        <w:p w14:paraId="4674AC31" w14:textId="77777777" w:rsidR="00E16B73" w:rsidRDefault="002E5C50">
          <w:pPr>
            <w:pStyle w:val="TDC3"/>
            <w:tabs>
              <w:tab w:val="left" w:pos="760"/>
              <w:tab w:val="right" w:leader="dot" w:pos="9350"/>
            </w:tabs>
            <w:rPr>
              <w:rFonts w:asciiTheme="minorHAnsi" w:eastAsiaTheme="minorEastAsia" w:hAnsiTheme="minorHAnsi" w:cstheme="minorBidi"/>
              <w:smallCaps w:val="0"/>
              <w:noProof/>
              <w:sz w:val="22"/>
              <w:lang w:eastAsia="es-BO"/>
            </w:rPr>
          </w:pPr>
          <w:hyperlink w:anchor="_Toc6920970" w:history="1">
            <w:r w:rsidR="00E16B73" w:rsidRPr="00224EC7">
              <w:rPr>
                <w:rStyle w:val="Hipervnculo"/>
                <w:noProof/>
              </w:rPr>
              <w:t>1.4.1.</w:t>
            </w:r>
            <w:r w:rsidR="00E16B73">
              <w:rPr>
                <w:rFonts w:asciiTheme="minorHAnsi" w:eastAsiaTheme="minorEastAsia" w:hAnsiTheme="minorHAnsi" w:cstheme="minorBidi"/>
                <w:smallCaps w:val="0"/>
                <w:noProof/>
                <w:sz w:val="22"/>
                <w:lang w:eastAsia="es-BO"/>
              </w:rPr>
              <w:tab/>
            </w:r>
            <w:r w:rsidR="00E16B73" w:rsidRPr="00224EC7">
              <w:rPr>
                <w:rStyle w:val="Hipervnculo"/>
                <w:noProof/>
              </w:rPr>
              <w:t>Métodos</w:t>
            </w:r>
            <w:r w:rsidR="00E16B73">
              <w:rPr>
                <w:noProof/>
                <w:webHidden/>
              </w:rPr>
              <w:tab/>
            </w:r>
            <w:r w:rsidR="00E16B73">
              <w:rPr>
                <w:noProof/>
                <w:webHidden/>
              </w:rPr>
              <w:fldChar w:fldCharType="begin"/>
            </w:r>
            <w:r w:rsidR="00E16B73">
              <w:rPr>
                <w:noProof/>
                <w:webHidden/>
              </w:rPr>
              <w:instrText xml:space="preserve"> PAGEREF _Toc6920970 \h </w:instrText>
            </w:r>
            <w:r w:rsidR="00E16B73">
              <w:rPr>
                <w:noProof/>
                <w:webHidden/>
              </w:rPr>
            </w:r>
            <w:r w:rsidR="00E16B73">
              <w:rPr>
                <w:noProof/>
                <w:webHidden/>
              </w:rPr>
              <w:fldChar w:fldCharType="separate"/>
            </w:r>
            <w:r w:rsidR="00E16B73">
              <w:rPr>
                <w:noProof/>
                <w:webHidden/>
              </w:rPr>
              <w:t>6</w:t>
            </w:r>
            <w:r w:rsidR="00E16B73">
              <w:rPr>
                <w:noProof/>
                <w:webHidden/>
              </w:rPr>
              <w:fldChar w:fldCharType="end"/>
            </w:r>
          </w:hyperlink>
        </w:p>
        <w:p w14:paraId="04FEA1BB" w14:textId="77777777" w:rsidR="00E16B73" w:rsidRDefault="002E5C50">
          <w:pPr>
            <w:pStyle w:val="TDC3"/>
            <w:tabs>
              <w:tab w:val="left" w:pos="760"/>
              <w:tab w:val="right" w:leader="dot" w:pos="9350"/>
            </w:tabs>
            <w:rPr>
              <w:rFonts w:asciiTheme="minorHAnsi" w:eastAsiaTheme="minorEastAsia" w:hAnsiTheme="minorHAnsi" w:cstheme="minorBidi"/>
              <w:smallCaps w:val="0"/>
              <w:noProof/>
              <w:sz w:val="22"/>
              <w:lang w:eastAsia="es-BO"/>
            </w:rPr>
          </w:pPr>
          <w:hyperlink w:anchor="_Toc6920971" w:history="1">
            <w:r w:rsidR="00E16B73" w:rsidRPr="00224EC7">
              <w:rPr>
                <w:rStyle w:val="Hipervnculo"/>
                <w:noProof/>
              </w:rPr>
              <w:t>1.4.2.</w:t>
            </w:r>
            <w:r w:rsidR="00E16B73">
              <w:rPr>
                <w:rFonts w:asciiTheme="minorHAnsi" w:eastAsiaTheme="minorEastAsia" w:hAnsiTheme="minorHAnsi" w:cstheme="minorBidi"/>
                <w:smallCaps w:val="0"/>
                <w:noProof/>
                <w:sz w:val="22"/>
                <w:lang w:eastAsia="es-BO"/>
              </w:rPr>
              <w:tab/>
            </w:r>
            <w:r w:rsidR="00E16B73" w:rsidRPr="00224EC7">
              <w:rPr>
                <w:rStyle w:val="Hipervnculo"/>
                <w:noProof/>
              </w:rPr>
              <w:t>Técnicas</w:t>
            </w:r>
            <w:r w:rsidR="00E16B73">
              <w:rPr>
                <w:noProof/>
                <w:webHidden/>
              </w:rPr>
              <w:tab/>
            </w:r>
            <w:r w:rsidR="00E16B73">
              <w:rPr>
                <w:noProof/>
                <w:webHidden/>
              </w:rPr>
              <w:fldChar w:fldCharType="begin"/>
            </w:r>
            <w:r w:rsidR="00E16B73">
              <w:rPr>
                <w:noProof/>
                <w:webHidden/>
              </w:rPr>
              <w:instrText xml:space="preserve"> PAGEREF _Toc6920971 \h </w:instrText>
            </w:r>
            <w:r w:rsidR="00E16B73">
              <w:rPr>
                <w:noProof/>
                <w:webHidden/>
              </w:rPr>
            </w:r>
            <w:r w:rsidR="00E16B73">
              <w:rPr>
                <w:noProof/>
                <w:webHidden/>
              </w:rPr>
              <w:fldChar w:fldCharType="separate"/>
            </w:r>
            <w:r w:rsidR="00E16B73">
              <w:rPr>
                <w:noProof/>
                <w:webHidden/>
              </w:rPr>
              <w:t>7</w:t>
            </w:r>
            <w:r w:rsidR="00E16B73">
              <w:rPr>
                <w:noProof/>
                <w:webHidden/>
              </w:rPr>
              <w:fldChar w:fldCharType="end"/>
            </w:r>
          </w:hyperlink>
        </w:p>
        <w:p w14:paraId="378F32D0" w14:textId="77777777" w:rsidR="00E16B73" w:rsidRDefault="002E5C50">
          <w:pPr>
            <w:pStyle w:val="TDC1"/>
            <w:tabs>
              <w:tab w:val="right" w:leader="dot" w:pos="9350"/>
            </w:tabs>
            <w:rPr>
              <w:rFonts w:asciiTheme="minorHAnsi" w:eastAsiaTheme="minorEastAsia" w:hAnsiTheme="minorHAnsi" w:cstheme="minorBidi"/>
              <w:b w:val="0"/>
              <w:bCs w:val="0"/>
              <w:caps w:val="0"/>
              <w:noProof/>
              <w:sz w:val="22"/>
              <w:lang w:eastAsia="es-BO"/>
            </w:rPr>
          </w:pPr>
          <w:hyperlink w:anchor="_Toc6920972" w:history="1">
            <w:r w:rsidR="00E16B73" w:rsidRPr="00224EC7">
              <w:rPr>
                <w:rStyle w:val="Hipervnculo"/>
                <w:noProof/>
              </w:rPr>
              <w:t>CAPÍTULO 2 Marco Teórico Conceptual</w:t>
            </w:r>
            <w:r w:rsidR="00E16B73">
              <w:rPr>
                <w:noProof/>
                <w:webHidden/>
              </w:rPr>
              <w:tab/>
            </w:r>
            <w:r w:rsidR="00E16B73">
              <w:rPr>
                <w:noProof/>
                <w:webHidden/>
              </w:rPr>
              <w:fldChar w:fldCharType="begin"/>
            </w:r>
            <w:r w:rsidR="00E16B73">
              <w:rPr>
                <w:noProof/>
                <w:webHidden/>
              </w:rPr>
              <w:instrText xml:space="preserve"> PAGEREF _Toc6920972 \h </w:instrText>
            </w:r>
            <w:r w:rsidR="00E16B73">
              <w:rPr>
                <w:noProof/>
                <w:webHidden/>
              </w:rPr>
            </w:r>
            <w:r w:rsidR="00E16B73">
              <w:rPr>
                <w:noProof/>
                <w:webHidden/>
              </w:rPr>
              <w:fldChar w:fldCharType="separate"/>
            </w:r>
            <w:r w:rsidR="00E16B73">
              <w:rPr>
                <w:noProof/>
                <w:webHidden/>
              </w:rPr>
              <w:t>8</w:t>
            </w:r>
            <w:r w:rsidR="00E16B73">
              <w:rPr>
                <w:noProof/>
                <w:webHidden/>
              </w:rPr>
              <w:fldChar w:fldCharType="end"/>
            </w:r>
          </w:hyperlink>
        </w:p>
        <w:p w14:paraId="0B9D3207"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73" w:history="1">
            <w:r w:rsidR="00E16B73" w:rsidRPr="00224EC7">
              <w:rPr>
                <w:rStyle w:val="Hipervnculo"/>
                <w:noProof/>
              </w:rPr>
              <w:t>2.1.</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Subtitulo1</w:t>
            </w:r>
            <w:r w:rsidR="00E16B73">
              <w:rPr>
                <w:noProof/>
                <w:webHidden/>
              </w:rPr>
              <w:tab/>
            </w:r>
            <w:r w:rsidR="00E16B73">
              <w:rPr>
                <w:noProof/>
                <w:webHidden/>
              </w:rPr>
              <w:fldChar w:fldCharType="begin"/>
            </w:r>
            <w:r w:rsidR="00E16B73">
              <w:rPr>
                <w:noProof/>
                <w:webHidden/>
              </w:rPr>
              <w:instrText xml:space="preserve"> PAGEREF _Toc6920973 \h </w:instrText>
            </w:r>
            <w:r w:rsidR="00E16B73">
              <w:rPr>
                <w:noProof/>
                <w:webHidden/>
              </w:rPr>
            </w:r>
            <w:r w:rsidR="00E16B73">
              <w:rPr>
                <w:noProof/>
                <w:webHidden/>
              </w:rPr>
              <w:fldChar w:fldCharType="separate"/>
            </w:r>
            <w:r w:rsidR="00E16B73">
              <w:rPr>
                <w:noProof/>
                <w:webHidden/>
              </w:rPr>
              <w:t>8</w:t>
            </w:r>
            <w:r w:rsidR="00E16B73">
              <w:rPr>
                <w:noProof/>
                <w:webHidden/>
              </w:rPr>
              <w:fldChar w:fldCharType="end"/>
            </w:r>
          </w:hyperlink>
        </w:p>
        <w:p w14:paraId="2894EF91" w14:textId="77777777" w:rsidR="00E16B73" w:rsidRDefault="002E5C50">
          <w:pPr>
            <w:pStyle w:val="TDC3"/>
            <w:tabs>
              <w:tab w:val="left" w:pos="760"/>
              <w:tab w:val="right" w:leader="dot" w:pos="9350"/>
            </w:tabs>
            <w:rPr>
              <w:rFonts w:asciiTheme="minorHAnsi" w:eastAsiaTheme="minorEastAsia" w:hAnsiTheme="minorHAnsi" w:cstheme="minorBidi"/>
              <w:smallCaps w:val="0"/>
              <w:noProof/>
              <w:sz w:val="22"/>
              <w:lang w:eastAsia="es-BO"/>
            </w:rPr>
          </w:pPr>
          <w:hyperlink w:anchor="_Toc6920974" w:history="1">
            <w:r w:rsidR="00E16B73" w:rsidRPr="00224EC7">
              <w:rPr>
                <w:rStyle w:val="Hipervnculo"/>
                <w:noProof/>
              </w:rPr>
              <w:t>2.1.1.</w:t>
            </w:r>
            <w:r w:rsidR="00E16B73">
              <w:rPr>
                <w:rFonts w:asciiTheme="minorHAnsi" w:eastAsiaTheme="minorEastAsia" w:hAnsiTheme="minorHAnsi" w:cstheme="minorBidi"/>
                <w:smallCaps w:val="0"/>
                <w:noProof/>
                <w:sz w:val="22"/>
                <w:lang w:eastAsia="es-BO"/>
              </w:rPr>
              <w:tab/>
            </w:r>
            <w:r w:rsidR="00E16B73" w:rsidRPr="00224EC7">
              <w:rPr>
                <w:rStyle w:val="Hipervnculo"/>
                <w:noProof/>
              </w:rPr>
              <w:t>Subsubtitulo11</w:t>
            </w:r>
            <w:r w:rsidR="00E16B73">
              <w:rPr>
                <w:noProof/>
                <w:webHidden/>
              </w:rPr>
              <w:tab/>
            </w:r>
            <w:r w:rsidR="00E16B73">
              <w:rPr>
                <w:noProof/>
                <w:webHidden/>
              </w:rPr>
              <w:fldChar w:fldCharType="begin"/>
            </w:r>
            <w:r w:rsidR="00E16B73">
              <w:rPr>
                <w:noProof/>
                <w:webHidden/>
              </w:rPr>
              <w:instrText xml:space="preserve"> PAGEREF _Toc6920974 \h </w:instrText>
            </w:r>
            <w:r w:rsidR="00E16B73">
              <w:rPr>
                <w:noProof/>
                <w:webHidden/>
              </w:rPr>
            </w:r>
            <w:r w:rsidR="00E16B73">
              <w:rPr>
                <w:noProof/>
                <w:webHidden/>
              </w:rPr>
              <w:fldChar w:fldCharType="separate"/>
            </w:r>
            <w:r w:rsidR="00E16B73">
              <w:rPr>
                <w:noProof/>
                <w:webHidden/>
              </w:rPr>
              <w:t>8</w:t>
            </w:r>
            <w:r w:rsidR="00E16B73">
              <w:rPr>
                <w:noProof/>
                <w:webHidden/>
              </w:rPr>
              <w:fldChar w:fldCharType="end"/>
            </w:r>
          </w:hyperlink>
        </w:p>
        <w:p w14:paraId="74B749EA" w14:textId="77777777" w:rsidR="00E16B73" w:rsidRDefault="002E5C50">
          <w:pPr>
            <w:pStyle w:val="TDC3"/>
            <w:tabs>
              <w:tab w:val="left" w:pos="760"/>
              <w:tab w:val="right" w:leader="dot" w:pos="9350"/>
            </w:tabs>
            <w:rPr>
              <w:rFonts w:asciiTheme="minorHAnsi" w:eastAsiaTheme="minorEastAsia" w:hAnsiTheme="minorHAnsi" w:cstheme="minorBidi"/>
              <w:smallCaps w:val="0"/>
              <w:noProof/>
              <w:sz w:val="22"/>
              <w:lang w:eastAsia="es-BO"/>
            </w:rPr>
          </w:pPr>
          <w:hyperlink w:anchor="_Toc6920975" w:history="1">
            <w:r w:rsidR="00E16B73" w:rsidRPr="00224EC7">
              <w:rPr>
                <w:rStyle w:val="Hipervnculo"/>
                <w:noProof/>
              </w:rPr>
              <w:t>2.1.2.</w:t>
            </w:r>
            <w:r w:rsidR="00E16B73">
              <w:rPr>
                <w:rFonts w:asciiTheme="minorHAnsi" w:eastAsiaTheme="minorEastAsia" w:hAnsiTheme="minorHAnsi" w:cstheme="minorBidi"/>
                <w:smallCaps w:val="0"/>
                <w:noProof/>
                <w:sz w:val="22"/>
                <w:lang w:eastAsia="es-BO"/>
              </w:rPr>
              <w:tab/>
            </w:r>
            <w:r w:rsidR="00E16B73" w:rsidRPr="00224EC7">
              <w:rPr>
                <w:rStyle w:val="Hipervnculo"/>
                <w:noProof/>
              </w:rPr>
              <w:t>Subsubtitulo12</w:t>
            </w:r>
            <w:r w:rsidR="00E16B73">
              <w:rPr>
                <w:noProof/>
                <w:webHidden/>
              </w:rPr>
              <w:tab/>
            </w:r>
            <w:r w:rsidR="00E16B73">
              <w:rPr>
                <w:noProof/>
                <w:webHidden/>
              </w:rPr>
              <w:fldChar w:fldCharType="begin"/>
            </w:r>
            <w:r w:rsidR="00E16B73">
              <w:rPr>
                <w:noProof/>
                <w:webHidden/>
              </w:rPr>
              <w:instrText xml:space="preserve"> PAGEREF _Toc6920975 \h </w:instrText>
            </w:r>
            <w:r w:rsidR="00E16B73">
              <w:rPr>
                <w:noProof/>
                <w:webHidden/>
              </w:rPr>
            </w:r>
            <w:r w:rsidR="00E16B73">
              <w:rPr>
                <w:noProof/>
                <w:webHidden/>
              </w:rPr>
              <w:fldChar w:fldCharType="separate"/>
            </w:r>
            <w:r w:rsidR="00E16B73">
              <w:rPr>
                <w:noProof/>
                <w:webHidden/>
              </w:rPr>
              <w:t>8</w:t>
            </w:r>
            <w:r w:rsidR="00E16B73">
              <w:rPr>
                <w:noProof/>
                <w:webHidden/>
              </w:rPr>
              <w:fldChar w:fldCharType="end"/>
            </w:r>
          </w:hyperlink>
        </w:p>
        <w:p w14:paraId="369B97B6"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76" w:history="1">
            <w:r w:rsidR="00E16B73" w:rsidRPr="00224EC7">
              <w:rPr>
                <w:rStyle w:val="Hipervnculo"/>
                <w:noProof/>
              </w:rPr>
              <w:t>2.2.</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Subtitulo2</w:t>
            </w:r>
            <w:r w:rsidR="00E16B73">
              <w:rPr>
                <w:noProof/>
                <w:webHidden/>
              </w:rPr>
              <w:tab/>
            </w:r>
            <w:r w:rsidR="00E16B73">
              <w:rPr>
                <w:noProof/>
                <w:webHidden/>
              </w:rPr>
              <w:fldChar w:fldCharType="begin"/>
            </w:r>
            <w:r w:rsidR="00E16B73">
              <w:rPr>
                <w:noProof/>
                <w:webHidden/>
              </w:rPr>
              <w:instrText xml:space="preserve"> PAGEREF _Toc6920976 \h </w:instrText>
            </w:r>
            <w:r w:rsidR="00E16B73">
              <w:rPr>
                <w:noProof/>
                <w:webHidden/>
              </w:rPr>
            </w:r>
            <w:r w:rsidR="00E16B73">
              <w:rPr>
                <w:noProof/>
                <w:webHidden/>
              </w:rPr>
              <w:fldChar w:fldCharType="separate"/>
            </w:r>
            <w:r w:rsidR="00E16B73">
              <w:rPr>
                <w:noProof/>
                <w:webHidden/>
              </w:rPr>
              <w:t>9</w:t>
            </w:r>
            <w:r w:rsidR="00E16B73">
              <w:rPr>
                <w:noProof/>
                <w:webHidden/>
              </w:rPr>
              <w:fldChar w:fldCharType="end"/>
            </w:r>
          </w:hyperlink>
        </w:p>
        <w:p w14:paraId="0A17E4C8" w14:textId="77777777" w:rsidR="00E16B73" w:rsidRDefault="002E5C50">
          <w:pPr>
            <w:pStyle w:val="TDC3"/>
            <w:tabs>
              <w:tab w:val="left" w:pos="760"/>
              <w:tab w:val="right" w:leader="dot" w:pos="9350"/>
            </w:tabs>
            <w:rPr>
              <w:rFonts w:asciiTheme="minorHAnsi" w:eastAsiaTheme="minorEastAsia" w:hAnsiTheme="minorHAnsi" w:cstheme="minorBidi"/>
              <w:smallCaps w:val="0"/>
              <w:noProof/>
              <w:sz w:val="22"/>
              <w:lang w:eastAsia="es-BO"/>
            </w:rPr>
          </w:pPr>
          <w:hyperlink w:anchor="_Toc6920977" w:history="1">
            <w:r w:rsidR="00E16B73" w:rsidRPr="00224EC7">
              <w:rPr>
                <w:rStyle w:val="Hipervnculo"/>
                <w:noProof/>
              </w:rPr>
              <w:t>2.2.1.</w:t>
            </w:r>
            <w:r w:rsidR="00E16B73">
              <w:rPr>
                <w:rFonts w:asciiTheme="minorHAnsi" w:eastAsiaTheme="minorEastAsia" w:hAnsiTheme="minorHAnsi" w:cstheme="minorBidi"/>
                <w:smallCaps w:val="0"/>
                <w:noProof/>
                <w:sz w:val="22"/>
                <w:lang w:eastAsia="es-BO"/>
              </w:rPr>
              <w:tab/>
            </w:r>
            <w:r w:rsidR="00E16B73" w:rsidRPr="00224EC7">
              <w:rPr>
                <w:rStyle w:val="Hipervnculo"/>
                <w:noProof/>
              </w:rPr>
              <w:t>Subsubtitulo11</w:t>
            </w:r>
            <w:r w:rsidR="00E16B73">
              <w:rPr>
                <w:noProof/>
                <w:webHidden/>
              </w:rPr>
              <w:tab/>
            </w:r>
            <w:r w:rsidR="00E16B73">
              <w:rPr>
                <w:noProof/>
                <w:webHidden/>
              </w:rPr>
              <w:fldChar w:fldCharType="begin"/>
            </w:r>
            <w:r w:rsidR="00E16B73">
              <w:rPr>
                <w:noProof/>
                <w:webHidden/>
              </w:rPr>
              <w:instrText xml:space="preserve"> PAGEREF _Toc6920977 \h </w:instrText>
            </w:r>
            <w:r w:rsidR="00E16B73">
              <w:rPr>
                <w:noProof/>
                <w:webHidden/>
              </w:rPr>
            </w:r>
            <w:r w:rsidR="00E16B73">
              <w:rPr>
                <w:noProof/>
                <w:webHidden/>
              </w:rPr>
              <w:fldChar w:fldCharType="separate"/>
            </w:r>
            <w:r w:rsidR="00E16B73">
              <w:rPr>
                <w:noProof/>
                <w:webHidden/>
              </w:rPr>
              <w:t>9</w:t>
            </w:r>
            <w:r w:rsidR="00E16B73">
              <w:rPr>
                <w:noProof/>
                <w:webHidden/>
              </w:rPr>
              <w:fldChar w:fldCharType="end"/>
            </w:r>
          </w:hyperlink>
        </w:p>
        <w:p w14:paraId="51B080F5" w14:textId="77777777" w:rsidR="00E16B73" w:rsidRDefault="002E5C50">
          <w:pPr>
            <w:pStyle w:val="TDC3"/>
            <w:tabs>
              <w:tab w:val="left" w:pos="760"/>
              <w:tab w:val="right" w:leader="dot" w:pos="9350"/>
            </w:tabs>
            <w:rPr>
              <w:rFonts w:asciiTheme="minorHAnsi" w:eastAsiaTheme="minorEastAsia" w:hAnsiTheme="minorHAnsi" w:cstheme="minorBidi"/>
              <w:smallCaps w:val="0"/>
              <w:noProof/>
              <w:sz w:val="22"/>
              <w:lang w:eastAsia="es-BO"/>
            </w:rPr>
          </w:pPr>
          <w:hyperlink w:anchor="_Toc6920978" w:history="1">
            <w:r w:rsidR="00E16B73" w:rsidRPr="00224EC7">
              <w:rPr>
                <w:rStyle w:val="Hipervnculo"/>
                <w:noProof/>
              </w:rPr>
              <w:t>2.2.2.</w:t>
            </w:r>
            <w:r w:rsidR="00E16B73">
              <w:rPr>
                <w:rFonts w:asciiTheme="minorHAnsi" w:eastAsiaTheme="minorEastAsia" w:hAnsiTheme="minorHAnsi" w:cstheme="minorBidi"/>
                <w:smallCaps w:val="0"/>
                <w:noProof/>
                <w:sz w:val="22"/>
                <w:lang w:eastAsia="es-BO"/>
              </w:rPr>
              <w:tab/>
            </w:r>
            <w:r w:rsidR="00E16B73" w:rsidRPr="00224EC7">
              <w:rPr>
                <w:rStyle w:val="Hipervnculo"/>
                <w:noProof/>
              </w:rPr>
              <w:t>Subsubtitulo12</w:t>
            </w:r>
            <w:r w:rsidR="00E16B73">
              <w:rPr>
                <w:noProof/>
                <w:webHidden/>
              </w:rPr>
              <w:tab/>
            </w:r>
            <w:r w:rsidR="00E16B73">
              <w:rPr>
                <w:noProof/>
                <w:webHidden/>
              </w:rPr>
              <w:fldChar w:fldCharType="begin"/>
            </w:r>
            <w:r w:rsidR="00E16B73">
              <w:rPr>
                <w:noProof/>
                <w:webHidden/>
              </w:rPr>
              <w:instrText xml:space="preserve"> PAGEREF _Toc6920978 \h </w:instrText>
            </w:r>
            <w:r w:rsidR="00E16B73">
              <w:rPr>
                <w:noProof/>
                <w:webHidden/>
              </w:rPr>
            </w:r>
            <w:r w:rsidR="00E16B73">
              <w:rPr>
                <w:noProof/>
                <w:webHidden/>
              </w:rPr>
              <w:fldChar w:fldCharType="separate"/>
            </w:r>
            <w:r w:rsidR="00E16B73">
              <w:rPr>
                <w:noProof/>
                <w:webHidden/>
              </w:rPr>
              <w:t>9</w:t>
            </w:r>
            <w:r w:rsidR="00E16B73">
              <w:rPr>
                <w:noProof/>
                <w:webHidden/>
              </w:rPr>
              <w:fldChar w:fldCharType="end"/>
            </w:r>
          </w:hyperlink>
        </w:p>
        <w:p w14:paraId="7B500899" w14:textId="77777777" w:rsidR="00E16B73" w:rsidRDefault="002E5C50">
          <w:pPr>
            <w:pStyle w:val="TDC1"/>
            <w:tabs>
              <w:tab w:val="right" w:leader="dot" w:pos="9350"/>
            </w:tabs>
            <w:rPr>
              <w:rFonts w:asciiTheme="minorHAnsi" w:eastAsiaTheme="minorEastAsia" w:hAnsiTheme="minorHAnsi" w:cstheme="minorBidi"/>
              <w:b w:val="0"/>
              <w:bCs w:val="0"/>
              <w:caps w:val="0"/>
              <w:noProof/>
              <w:sz w:val="22"/>
              <w:lang w:eastAsia="es-BO"/>
            </w:rPr>
          </w:pPr>
          <w:hyperlink w:anchor="_Toc6920979" w:history="1">
            <w:r w:rsidR="00E16B73" w:rsidRPr="00224EC7">
              <w:rPr>
                <w:rStyle w:val="Hipervnculo"/>
                <w:noProof/>
              </w:rPr>
              <w:t>CAPÍTULO 3 Propuesta de Innovación o Solución del Problema</w:t>
            </w:r>
            <w:r w:rsidR="00E16B73">
              <w:rPr>
                <w:noProof/>
                <w:webHidden/>
              </w:rPr>
              <w:tab/>
            </w:r>
            <w:r w:rsidR="00E16B73">
              <w:rPr>
                <w:noProof/>
                <w:webHidden/>
              </w:rPr>
              <w:fldChar w:fldCharType="begin"/>
            </w:r>
            <w:r w:rsidR="00E16B73">
              <w:rPr>
                <w:noProof/>
                <w:webHidden/>
              </w:rPr>
              <w:instrText xml:space="preserve"> PAGEREF _Toc6920979 \h </w:instrText>
            </w:r>
            <w:r w:rsidR="00E16B73">
              <w:rPr>
                <w:noProof/>
                <w:webHidden/>
              </w:rPr>
            </w:r>
            <w:r w:rsidR="00E16B73">
              <w:rPr>
                <w:noProof/>
                <w:webHidden/>
              </w:rPr>
              <w:fldChar w:fldCharType="separate"/>
            </w:r>
            <w:r w:rsidR="00E16B73">
              <w:rPr>
                <w:noProof/>
                <w:webHidden/>
              </w:rPr>
              <w:t>10</w:t>
            </w:r>
            <w:r w:rsidR="00E16B73">
              <w:rPr>
                <w:noProof/>
                <w:webHidden/>
              </w:rPr>
              <w:fldChar w:fldCharType="end"/>
            </w:r>
          </w:hyperlink>
        </w:p>
        <w:p w14:paraId="4866CE5E"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80" w:history="1">
            <w:r w:rsidR="00E16B73" w:rsidRPr="00224EC7">
              <w:rPr>
                <w:rStyle w:val="Hipervnculo"/>
                <w:noProof/>
              </w:rPr>
              <w:t>3.1.</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Análisis de requerimientos</w:t>
            </w:r>
            <w:r w:rsidR="00E16B73">
              <w:rPr>
                <w:noProof/>
                <w:webHidden/>
              </w:rPr>
              <w:tab/>
            </w:r>
            <w:r w:rsidR="00E16B73">
              <w:rPr>
                <w:noProof/>
                <w:webHidden/>
              </w:rPr>
              <w:fldChar w:fldCharType="begin"/>
            </w:r>
            <w:r w:rsidR="00E16B73">
              <w:rPr>
                <w:noProof/>
                <w:webHidden/>
              </w:rPr>
              <w:instrText xml:space="preserve"> PAGEREF _Toc6920980 \h </w:instrText>
            </w:r>
            <w:r w:rsidR="00E16B73">
              <w:rPr>
                <w:noProof/>
                <w:webHidden/>
              </w:rPr>
            </w:r>
            <w:r w:rsidR="00E16B73">
              <w:rPr>
                <w:noProof/>
                <w:webHidden/>
              </w:rPr>
              <w:fldChar w:fldCharType="separate"/>
            </w:r>
            <w:r w:rsidR="00E16B73">
              <w:rPr>
                <w:noProof/>
                <w:webHidden/>
              </w:rPr>
              <w:t>10</w:t>
            </w:r>
            <w:r w:rsidR="00E16B73">
              <w:rPr>
                <w:noProof/>
                <w:webHidden/>
              </w:rPr>
              <w:fldChar w:fldCharType="end"/>
            </w:r>
          </w:hyperlink>
        </w:p>
        <w:p w14:paraId="2B07BE7F"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81" w:history="1">
            <w:r w:rsidR="00E16B73" w:rsidRPr="00224EC7">
              <w:rPr>
                <w:rStyle w:val="Hipervnculo"/>
                <w:noProof/>
              </w:rPr>
              <w:t>3.2.</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Diagramas de casos de uso</w:t>
            </w:r>
            <w:r w:rsidR="00E16B73">
              <w:rPr>
                <w:noProof/>
                <w:webHidden/>
              </w:rPr>
              <w:tab/>
            </w:r>
            <w:r w:rsidR="00E16B73">
              <w:rPr>
                <w:noProof/>
                <w:webHidden/>
              </w:rPr>
              <w:fldChar w:fldCharType="begin"/>
            </w:r>
            <w:r w:rsidR="00E16B73">
              <w:rPr>
                <w:noProof/>
                <w:webHidden/>
              </w:rPr>
              <w:instrText xml:space="preserve"> PAGEREF _Toc6920981 \h </w:instrText>
            </w:r>
            <w:r w:rsidR="00E16B73">
              <w:rPr>
                <w:noProof/>
                <w:webHidden/>
              </w:rPr>
            </w:r>
            <w:r w:rsidR="00E16B73">
              <w:rPr>
                <w:noProof/>
                <w:webHidden/>
              </w:rPr>
              <w:fldChar w:fldCharType="separate"/>
            </w:r>
            <w:r w:rsidR="00E16B73">
              <w:rPr>
                <w:noProof/>
                <w:webHidden/>
              </w:rPr>
              <w:t>10</w:t>
            </w:r>
            <w:r w:rsidR="00E16B73">
              <w:rPr>
                <w:noProof/>
                <w:webHidden/>
              </w:rPr>
              <w:fldChar w:fldCharType="end"/>
            </w:r>
          </w:hyperlink>
        </w:p>
        <w:p w14:paraId="6323D983"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82" w:history="1">
            <w:r w:rsidR="00E16B73" w:rsidRPr="00224EC7">
              <w:rPr>
                <w:rStyle w:val="Hipervnculo"/>
                <w:noProof/>
              </w:rPr>
              <w:t>3.3.</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Diagrama de clases</w:t>
            </w:r>
            <w:r w:rsidR="00E16B73">
              <w:rPr>
                <w:noProof/>
                <w:webHidden/>
              </w:rPr>
              <w:tab/>
            </w:r>
            <w:r w:rsidR="00E16B73">
              <w:rPr>
                <w:noProof/>
                <w:webHidden/>
              </w:rPr>
              <w:fldChar w:fldCharType="begin"/>
            </w:r>
            <w:r w:rsidR="00E16B73">
              <w:rPr>
                <w:noProof/>
                <w:webHidden/>
              </w:rPr>
              <w:instrText xml:space="preserve"> PAGEREF _Toc6920982 \h </w:instrText>
            </w:r>
            <w:r w:rsidR="00E16B73">
              <w:rPr>
                <w:noProof/>
                <w:webHidden/>
              </w:rPr>
            </w:r>
            <w:r w:rsidR="00E16B73">
              <w:rPr>
                <w:noProof/>
                <w:webHidden/>
              </w:rPr>
              <w:fldChar w:fldCharType="separate"/>
            </w:r>
            <w:r w:rsidR="00E16B73">
              <w:rPr>
                <w:noProof/>
                <w:webHidden/>
              </w:rPr>
              <w:t>11</w:t>
            </w:r>
            <w:r w:rsidR="00E16B73">
              <w:rPr>
                <w:noProof/>
                <w:webHidden/>
              </w:rPr>
              <w:fldChar w:fldCharType="end"/>
            </w:r>
          </w:hyperlink>
        </w:p>
        <w:p w14:paraId="715C6C73"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83" w:history="1">
            <w:r w:rsidR="00E16B73" w:rsidRPr="00224EC7">
              <w:rPr>
                <w:rStyle w:val="Hipervnculo"/>
                <w:noProof/>
              </w:rPr>
              <w:t>3.4.</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Diagrama relacional</w:t>
            </w:r>
            <w:r w:rsidR="00E16B73">
              <w:rPr>
                <w:noProof/>
                <w:webHidden/>
              </w:rPr>
              <w:tab/>
            </w:r>
            <w:r w:rsidR="00E16B73">
              <w:rPr>
                <w:noProof/>
                <w:webHidden/>
              </w:rPr>
              <w:fldChar w:fldCharType="begin"/>
            </w:r>
            <w:r w:rsidR="00E16B73">
              <w:rPr>
                <w:noProof/>
                <w:webHidden/>
              </w:rPr>
              <w:instrText xml:space="preserve"> PAGEREF _Toc6920983 \h </w:instrText>
            </w:r>
            <w:r w:rsidR="00E16B73">
              <w:rPr>
                <w:noProof/>
                <w:webHidden/>
              </w:rPr>
            </w:r>
            <w:r w:rsidR="00E16B73">
              <w:rPr>
                <w:noProof/>
                <w:webHidden/>
              </w:rPr>
              <w:fldChar w:fldCharType="separate"/>
            </w:r>
            <w:r w:rsidR="00E16B73">
              <w:rPr>
                <w:noProof/>
                <w:webHidden/>
              </w:rPr>
              <w:t>11</w:t>
            </w:r>
            <w:r w:rsidR="00E16B73">
              <w:rPr>
                <w:noProof/>
                <w:webHidden/>
              </w:rPr>
              <w:fldChar w:fldCharType="end"/>
            </w:r>
          </w:hyperlink>
        </w:p>
        <w:p w14:paraId="01B96D45"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84" w:history="1">
            <w:r w:rsidR="00E16B73" w:rsidRPr="00224EC7">
              <w:rPr>
                <w:rStyle w:val="Hipervnculo"/>
                <w:noProof/>
              </w:rPr>
              <w:t>3.5.</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Arquitectura del sistema</w:t>
            </w:r>
            <w:r w:rsidR="00E16B73">
              <w:rPr>
                <w:noProof/>
                <w:webHidden/>
              </w:rPr>
              <w:tab/>
            </w:r>
            <w:r w:rsidR="00E16B73">
              <w:rPr>
                <w:noProof/>
                <w:webHidden/>
              </w:rPr>
              <w:fldChar w:fldCharType="begin"/>
            </w:r>
            <w:r w:rsidR="00E16B73">
              <w:rPr>
                <w:noProof/>
                <w:webHidden/>
              </w:rPr>
              <w:instrText xml:space="preserve"> PAGEREF _Toc6920984 \h </w:instrText>
            </w:r>
            <w:r w:rsidR="00E16B73">
              <w:rPr>
                <w:noProof/>
                <w:webHidden/>
              </w:rPr>
            </w:r>
            <w:r w:rsidR="00E16B73">
              <w:rPr>
                <w:noProof/>
                <w:webHidden/>
              </w:rPr>
              <w:fldChar w:fldCharType="separate"/>
            </w:r>
            <w:r w:rsidR="00E16B73">
              <w:rPr>
                <w:noProof/>
                <w:webHidden/>
              </w:rPr>
              <w:t>11</w:t>
            </w:r>
            <w:r w:rsidR="00E16B73">
              <w:rPr>
                <w:noProof/>
                <w:webHidden/>
              </w:rPr>
              <w:fldChar w:fldCharType="end"/>
            </w:r>
          </w:hyperlink>
        </w:p>
        <w:p w14:paraId="41A19C59"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85" w:history="1">
            <w:r w:rsidR="00E16B73" w:rsidRPr="00224EC7">
              <w:rPr>
                <w:rStyle w:val="Hipervnculo"/>
                <w:noProof/>
              </w:rPr>
              <w:t>3.6.</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Diagrama de secuencias</w:t>
            </w:r>
            <w:r w:rsidR="00E16B73">
              <w:rPr>
                <w:noProof/>
                <w:webHidden/>
              </w:rPr>
              <w:tab/>
            </w:r>
            <w:r w:rsidR="00E16B73">
              <w:rPr>
                <w:noProof/>
                <w:webHidden/>
              </w:rPr>
              <w:fldChar w:fldCharType="begin"/>
            </w:r>
            <w:r w:rsidR="00E16B73">
              <w:rPr>
                <w:noProof/>
                <w:webHidden/>
              </w:rPr>
              <w:instrText xml:space="preserve"> PAGEREF _Toc6920985 \h </w:instrText>
            </w:r>
            <w:r w:rsidR="00E16B73">
              <w:rPr>
                <w:noProof/>
                <w:webHidden/>
              </w:rPr>
            </w:r>
            <w:r w:rsidR="00E16B73">
              <w:rPr>
                <w:noProof/>
                <w:webHidden/>
              </w:rPr>
              <w:fldChar w:fldCharType="separate"/>
            </w:r>
            <w:r w:rsidR="00E16B73">
              <w:rPr>
                <w:noProof/>
                <w:webHidden/>
              </w:rPr>
              <w:t>11</w:t>
            </w:r>
            <w:r w:rsidR="00E16B73">
              <w:rPr>
                <w:noProof/>
                <w:webHidden/>
              </w:rPr>
              <w:fldChar w:fldCharType="end"/>
            </w:r>
          </w:hyperlink>
        </w:p>
        <w:p w14:paraId="6FF7E995"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86" w:history="1">
            <w:r w:rsidR="00E16B73" w:rsidRPr="00224EC7">
              <w:rPr>
                <w:rStyle w:val="Hipervnculo"/>
                <w:noProof/>
              </w:rPr>
              <w:t>3.7.</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Diagrama de componentes</w:t>
            </w:r>
            <w:r w:rsidR="00E16B73">
              <w:rPr>
                <w:noProof/>
                <w:webHidden/>
              </w:rPr>
              <w:tab/>
            </w:r>
            <w:r w:rsidR="00E16B73">
              <w:rPr>
                <w:noProof/>
                <w:webHidden/>
              </w:rPr>
              <w:fldChar w:fldCharType="begin"/>
            </w:r>
            <w:r w:rsidR="00E16B73">
              <w:rPr>
                <w:noProof/>
                <w:webHidden/>
              </w:rPr>
              <w:instrText xml:space="preserve"> PAGEREF _Toc6920986 \h </w:instrText>
            </w:r>
            <w:r w:rsidR="00E16B73">
              <w:rPr>
                <w:noProof/>
                <w:webHidden/>
              </w:rPr>
            </w:r>
            <w:r w:rsidR="00E16B73">
              <w:rPr>
                <w:noProof/>
                <w:webHidden/>
              </w:rPr>
              <w:fldChar w:fldCharType="separate"/>
            </w:r>
            <w:r w:rsidR="00E16B73">
              <w:rPr>
                <w:noProof/>
                <w:webHidden/>
              </w:rPr>
              <w:t>11</w:t>
            </w:r>
            <w:r w:rsidR="00E16B73">
              <w:rPr>
                <w:noProof/>
                <w:webHidden/>
              </w:rPr>
              <w:fldChar w:fldCharType="end"/>
            </w:r>
          </w:hyperlink>
        </w:p>
        <w:p w14:paraId="14C8F583"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87" w:history="1">
            <w:r w:rsidR="00E16B73" w:rsidRPr="00224EC7">
              <w:rPr>
                <w:rStyle w:val="Hipervnculo"/>
                <w:noProof/>
              </w:rPr>
              <w:t>3.8.</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Pruebas de calidad</w:t>
            </w:r>
            <w:r w:rsidR="00E16B73">
              <w:rPr>
                <w:noProof/>
                <w:webHidden/>
              </w:rPr>
              <w:tab/>
            </w:r>
            <w:r w:rsidR="00E16B73">
              <w:rPr>
                <w:noProof/>
                <w:webHidden/>
              </w:rPr>
              <w:fldChar w:fldCharType="begin"/>
            </w:r>
            <w:r w:rsidR="00E16B73">
              <w:rPr>
                <w:noProof/>
                <w:webHidden/>
              </w:rPr>
              <w:instrText xml:space="preserve"> PAGEREF _Toc6920987 \h </w:instrText>
            </w:r>
            <w:r w:rsidR="00E16B73">
              <w:rPr>
                <w:noProof/>
                <w:webHidden/>
              </w:rPr>
            </w:r>
            <w:r w:rsidR="00E16B73">
              <w:rPr>
                <w:noProof/>
                <w:webHidden/>
              </w:rPr>
              <w:fldChar w:fldCharType="separate"/>
            </w:r>
            <w:r w:rsidR="00E16B73">
              <w:rPr>
                <w:noProof/>
                <w:webHidden/>
              </w:rPr>
              <w:t>11</w:t>
            </w:r>
            <w:r w:rsidR="00E16B73">
              <w:rPr>
                <w:noProof/>
                <w:webHidden/>
              </w:rPr>
              <w:fldChar w:fldCharType="end"/>
            </w:r>
          </w:hyperlink>
        </w:p>
        <w:p w14:paraId="7C7F6A25" w14:textId="77777777" w:rsidR="00E16B73" w:rsidRDefault="002E5C50">
          <w:pPr>
            <w:pStyle w:val="TDC2"/>
            <w:tabs>
              <w:tab w:val="left" w:pos="580"/>
              <w:tab w:val="right" w:leader="dot" w:pos="9350"/>
            </w:tabs>
            <w:rPr>
              <w:rFonts w:asciiTheme="minorHAnsi" w:eastAsiaTheme="minorEastAsia" w:hAnsiTheme="minorHAnsi" w:cstheme="minorBidi"/>
              <w:b w:val="0"/>
              <w:bCs w:val="0"/>
              <w:smallCaps w:val="0"/>
              <w:noProof/>
              <w:sz w:val="22"/>
              <w:lang w:eastAsia="es-BO"/>
            </w:rPr>
          </w:pPr>
          <w:hyperlink w:anchor="_Toc6920988" w:history="1">
            <w:r w:rsidR="00E16B73" w:rsidRPr="00224EC7">
              <w:rPr>
                <w:rStyle w:val="Hipervnculo"/>
                <w:noProof/>
              </w:rPr>
              <w:t>3.9.</w:t>
            </w:r>
            <w:r w:rsidR="00E16B73">
              <w:rPr>
                <w:rFonts w:asciiTheme="minorHAnsi" w:eastAsiaTheme="minorEastAsia" w:hAnsiTheme="minorHAnsi" w:cstheme="minorBidi"/>
                <w:b w:val="0"/>
                <w:bCs w:val="0"/>
                <w:smallCaps w:val="0"/>
                <w:noProof/>
                <w:sz w:val="22"/>
                <w:lang w:eastAsia="es-BO"/>
              </w:rPr>
              <w:tab/>
            </w:r>
            <w:r w:rsidR="00E16B73" w:rsidRPr="00224EC7">
              <w:rPr>
                <w:rStyle w:val="Hipervnculo"/>
                <w:noProof/>
              </w:rPr>
              <w:t>Documentación de la prueba del prototipo</w:t>
            </w:r>
            <w:r w:rsidR="00E16B73">
              <w:rPr>
                <w:noProof/>
                <w:webHidden/>
              </w:rPr>
              <w:tab/>
            </w:r>
            <w:r w:rsidR="00E16B73">
              <w:rPr>
                <w:noProof/>
                <w:webHidden/>
              </w:rPr>
              <w:fldChar w:fldCharType="begin"/>
            </w:r>
            <w:r w:rsidR="00E16B73">
              <w:rPr>
                <w:noProof/>
                <w:webHidden/>
              </w:rPr>
              <w:instrText xml:space="preserve"> PAGEREF _Toc6920988 \h </w:instrText>
            </w:r>
            <w:r w:rsidR="00E16B73">
              <w:rPr>
                <w:noProof/>
                <w:webHidden/>
              </w:rPr>
            </w:r>
            <w:r w:rsidR="00E16B73">
              <w:rPr>
                <w:noProof/>
                <w:webHidden/>
              </w:rPr>
              <w:fldChar w:fldCharType="separate"/>
            </w:r>
            <w:r w:rsidR="00E16B73">
              <w:rPr>
                <w:noProof/>
                <w:webHidden/>
              </w:rPr>
              <w:t>11</w:t>
            </w:r>
            <w:r w:rsidR="00E16B73">
              <w:rPr>
                <w:noProof/>
                <w:webHidden/>
              </w:rPr>
              <w:fldChar w:fldCharType="end"/>
            </w:r>
          </w:hyperlink>
        </w:p>
        <w:p w14:paraId="3F17F930" w14:textId="77777777" w:rsidR="00E16B73" w:rsidRDefault="002E5C50">
          <w:pPr>
            <w:pStyle w:val="TDC7"/>
            <w:tabs>
              <w:tab w:val="right" w:leader="dot" w:pos="9350"/>
            </w:tabs>
            <w:rPr>
              <w:rFonts w:asciiTheme="minorHAnsi" w:eastAsiaTheme="minorEastAsia" w:hAnsiTheme="minorHAnsi" w:cstheme="minorBidi"/>
              <w:noProof/>
              <w:sz w:val="22"/>
              <w:lang w:eastAsia="es-BO"/>
            </w:rPr>
          </w:pPr>
          <w:hyperlink w:anchor="_Toc6920989" w:history="1">
            <w:r w:rsidR="00E16B73" w:rsidRPr="00224EC7">
              <w:rPr>
                <w:rStyle w:val="Hipervnculo"/>
                <w:noProof/>
              </w:rPr>
              <w:t>RESULTADOS ESPERADOS</w:t>
            </w:r>
            <w:r w:rsidR="00E16B73">
              <w:rPr>
                <w:noProof/>
                <w:webHidden/>
              </w:rPr>
              <w:tab/>
            </w:r>
            <w:r w:rsidR="00E16B73">
              <w:rPr>
                <w:noProof/>
                <w:webHidden/>
              </w:rPr>
              <w:fldChar w:fldCharType="begin"/>
            </w:r>
            <w:r w:rsidR="00E16B73">
              <w:rPr>
                <w:noProof/>
                <w:webHidden/>
              </w:rPr>
              <w:instrText xml:space="preserve"> PAGEREF _Toc6920989 \h </w:instrText>
            </w:r>
            <w:r w:rsidR="00E16B73">
              <w:rPr>
                <w:noProof/>
                <w:webHidden/>
              </w:rPr>
            </w:r>
            <w:r w:rsidR="00E16B73">
              <w:rPr>
                <w:noProof/>
                <w:webHidden/>
              </w:rPr>
              <w:fldChar w:fldCharType="separate"/>
            </w:r>
            <w:r w:rsidR="00E16B73">
              <w:rPr>
                <w:noProof/>
                <w:webHidden/>
              </w:rPr>
              <w:t>12</w:t>
            </w:r>
            <w:r w:rsidR="00E16B73">
              <w:rPr>
                <w:noProof/>
                <w:webHidden/>
              </w:rPr>
              <w:fldChar w:fldCharType="end"/>
            </w:r>
          </w:hyperlink>
        </w:p>
        <w:p w14:paraId="15BF8812" w14:textId="77777777" w:rsidR="00E16B73" w:rsidRDefault="002E5C50">
          <w:pPr>
            <w:pStyle w:val="TDC7"/>
            <w:tabs>
              <w:tab w:val="right" w:leader="dot" w:pos="9350"/>
            </w:tabs>
            <w:rPr>
              <w:rFonts w:asciiTheme="minorHAnsi" w:eastAsiaTheme="minorEastAsia" w:hAnsiTheme="minorHAnsi" w:cstheme="minorBidi"/>
              <w:noProof/>
              <w:sz w:val="22"/>
              <w:lang w:eastAsia="es-BO"/>
            </w:rPr>
          </w:pPr>
          <w:hyperlink w:anchor="_Toc6920990" w:history="1">
            <w:r w:rsidR="00E16B73" w:rsidRPr="00224EC7">
              <w:rPr>
                <w:rStyle w:val="Hipervnculo"/>
                <w:noProof/>
              </w:rPr>
              <w:t>CONCLUSIONES</w:t>
            </w:r>
            <w:r w:rsidR="00E16B73">
              <w:rPr>
                <w:noProof/>
                <w:webHidden/>
              </w:rPr>
              <w:tab/>
            </w:r>
            <w:r w:rsidR="00E16B73">
              <w:rPr>
                <w:noProof/>
                <w:webHidden/>
              </w:rPr>
              <w:fldChar w:fldCharType="begin"/>
            </w:r>
            <w:r w:rsidR="00E16B73">
              <w:rPr>
                <w:noProof/>
                <w:webHidden/>
              </w:rPr>
              <w:instrText xml:space="preserve"> PAGEREF _Toc6920990 \h </w:instrText>
            </w:r>
            <w:r w:rsidR="00E16B73">
              <w:rPr>
                <w:noProof/>
                <w:webHidden/>
              </w:rPr>
            </w:r>
            <w:r w:rsidR="00E16B73">
              <w:rPr>
                <w:noProof/>
                <w:webHidden/>
              </w:rPr>
              <w:fldChar w:fldCharType="separate"/>
            </w:r>
            <w:r w:rsidR="00E16B73">
              <w:rPr>
                <w:noProof/>
                <w:webHidden/>
              </w:rPr>
              <w:t>14</w:t>
            </w:r>
            <w:r w:rsidR="00E16B73">
              <w:rPr>
                <w:noProof/>
                <w:webHidden/>
              </w:rPr>
              <w:fldChar w:fldCharType="end"/>
            </w:r>
          </w:hyperlink>
        </w:p>
        <w:p w14:paraId="6FD3E803" w14:textId="77777777" w:rsidR="00E16B73" w:rsidRDefault="002E5C50">
          <w:pPr>
            <w:pStyle w:val="TDC7"/>
            <w:tabs>
              <w:tab w:val="right" w:leader="dot" w:pos="9350"/>
            </w:tabs>
            <w:rPr>
              <w:rFonts w:asciiTheme="minorHAnsi" w:eastAsiaTheme="minorEastAsia" w:hAnsiTheme="minorHAnsi" w:cstheme="minorBidi"/>
              <w:noProof/>
              <w:sz w:val="22"/>
              <w:lang w:eastAsia="es-BO"/>
            </w:rPr>
          </w:pPr>
          <w:hyperlink w:anchor="_Toc6920991" w:history="1">
            <w:r w:rsidR="00E16B73" w:rsidRPr="00224EC7">
              <w:rPr>
                <w:rStyle w:val="Hipervnculo"/>
                <w:noProof/>
              </w:rPr>
              <w:t>RECOMENDACIONES</w:t>
            </w:r>
            <w:r w:rsidR="00E16B73">
              <w:rPr>
                <w:noProof/>
                <w:webHidden/>
              </w:rPr>
              <w:tab/>
            </w:r>
            <w:r w:rsidR="00E16B73">
              <w:rPr>
                <w:noProof/>
                <w:webHidden/>
              </w:rPr>
              <w:fldChar w:fldCharType="begin"/>
            </w:r>
            <w:r w:rsidR="00E16B73">
              <w:rPr>
                <w:noProof/>
                <w:webHidden/>
              </w:rPr>
              <w:instrText xml:space="preserve"> PAGEREF _Toc6920991 \h </w:instrText>
            </w:r>
            <w:r w:rsidR="00E16B73">
              <w:rPr>
                <w:noProof/>
                <w:webHidden/>
              </w:rPr>
            </w:r>
            <w:r w:rsidR="00E16B73">
              <w:rPr>
                <w:noProof/>
                <w:webHidden/>
              </w:rPr>
              <w:fldChar w:fldCharType="separate"/>
            </w:r>
            <w:r w:rsidR="00E16B73">
              <w:rPr>
                <w:noProof/>
                <w:webHidden/>
              </w:rPr>
              <w:t>15</w:t>
            </w:r>
            <w:r w:rsidR="00E16B73">
              <w:rPr>
                <w:noProof/>
                <w:webHidden/>
              </w:rPr>
              <w:fldChar w:fldCharType="end"/>
            </w:r>
          </w:hyperlink>
        </w:p>
        <w:p w14:paraId="2F78B440" w14:textId="77777777" w:rsidR="00E16B73" w:rsidRDefault="002E5C50">
          <w:pPr>
            <w:pStyle w:val="TDC7"/>
            <w:tabs>
              <w:tab w:val="right" w:leader="dot" w:pos="9350"/>
            </w:tabs>
            <w:rPr>
              <w:rFonts w:asciiTheme="minorHAnsi" w:eastAsiaTheme="minorEastAsia" w:hAnsiTheme="minorHAnsi" w:cstheme="minorBidi"/>
              <w:noProof/>
              <w:sz w:val="22"/>
              <w:lang w:eastAsia="es-BO"/>
            </w:rPr>
          </w:pPr>
          <w:hyperlink w:anchor="_Toc6920992" w:history="1">
            <w:r w:rsidR="00E16B73" w:rsidRPr="00224EC7">
              <w:rPr>
                <w:rStyle w:val="Hipervnculo"/>
                <w:noProof/>
              </w:rPr>
              <w:t>FUENTES DE INFORMACIÓN BIBLIOGRÁFICA</w:t>
            </w:r>
            <w:r w:rsidR="00E16B73">
              <w:rPr>
                <w:noProof/>
                <w:webHidden/>
              </w:rPr>
              <w:tab/>
            </w:r>
            <w:r w:rsidR="00E16B73">
              <w:rPr>
                <w:noProof/>
                <w:webHidden/>
              </w:rPr>
              <w:fldChar w:fldCharType="begin"/>
            </w:r>
            <w:r w:rsidR="00E16B73">
              <w:rPr>
                <w:noProof/>
                <w:webHidden/>
              </w:rPr>
              <w:instrText xml:space="preserve"> PAGEREF _Toc6920992 \h </w:instrText>
            </w:r>
            <w:r w:rsidR="00E16B73">
              <w:rPr>
                <w:noProof/>
                <w:webHidden/>
              </w:rPr>
            </w:r>
            <w:r w:rsidR="00E16B73">
              <w:rPr>
                <w:noProof/>
                <w:webHidden/>
              </w:rPr>
              <w:fldChar w:fldCharType="separate"/>
            </w:r>
            <w:r w:rsidR="00E16B73">
              <w:rPr>
                <w:noProof/>
                <w:webHidden/>
              </w:rPr>
              <w:t>16</w:t>
            </w:r>
            <w:r w:rsidR="00E16B73">
              <w:rPr>
                <w:noProof/>
                <w:webHidden/>
              </w:rPr>
              <w:fldChar w:fldCharType="end"/>
            </w:r>
          </w:hyperlink>
        </w:p>
        <w:p w14:paraId="44A7CA26" w14:textId="77777777" w:rsidR="00E16B73" w:rsidRDefault="002E5C50">
          <w:pPr>
            <w:pStyle w:val="TDC8"/>
            <w:tabs>
              <w:tab w:val="right" w:leader="dot" w:pos="9350"/>
            </w:tabs>
            <w:rPr>
              <w:rFonts w:asciiTheme="minorHAnsi" w:eastAsiaTheme="minorEastAsia" w:hAnsiTheme="minorHAnsi" w:cstheme="minorBidi"/>
              <w:noProof/>
              <w:sz w:val="22"/>
              <w:lang w:eastAsia="es-BO"/>
            </w:rPr>
          </w:pPr>
          <w:hyperlink w:anchor="_Toc6920993" w:history="1">
            <w:r w:rsidR="00E16B73" w:rsidRPr="00224EC7">
              <w:rPr>
                <w:rStyle w:val="Hipervnculo"/>
                <w:noProof/>
              </w:rPr>
              <w:t>ANEXOS</w:t>
            </w:r>
            <w:r w:rsidR="00E16B73">
              <w:rPr>
                <w:noProof/>
                <w:webHidden/>
              </w:rPr>
              <w:tab/>
            </w:r>
            <w:r w:rsidR="00E16B73">
              <w:rPr>
                <w:noProof/>
                <w:webHidden/>
              </w:rPr>
              <w:fldChar w:fldCharType="begin"/>
            </w:r>
            <w:r w:rsidR="00E16B73">
              <w:rPr>
                <w:noProof/>
                <w:webHidden/>
              </w:rPr>
              <w:instrText xml:space="preserve"> PAGEREF _Toc6920993 \h </w:instrText>
            </w:r>
            <w:r w:rsidR="00E16B73">
              <w:rPr>
                <w:noProof/>
                <w:webHidden/>
              </w:rPr>
            </w:r>
            <w:r w:rsidR="00E16B73">
              <w:rPr>
                <w:noProof/>
                <w:webHidden/>
              </w:rPr>
              <w:fldChar w:fldCharType="separate"/>
            </w:r>
            <w:r w:rsidR="00E16B73">
              <w:rPr>
                <w:noProof/>
                <w:webHidden/>
              </w:rPr>
              <w:t>1</w:t>
            </w:r>
            <w:r w:rsidR="00E16B73">
              <w:rPr>
                <w:noProof/>
                <w:webHidden/>
              </w:rPr>
              <w:fldChar w:fldCharType="end"/>
            </w:r>
          </w:hyperlink>
        </w:p>
        <w:p w14:paraId="7402F7E8" w14:textId="77777777" w:rsidR="00D554C9" w:rsidRDefault="00E16B73">
          <w:r>
            <w:rPr>
              <w:rFonts w:asciiTheme="minorHAnsi" w:hAnsiTheme="minorHAnsi" w:cstheme="minorHAnsi"/>
              <w:sz w:val="22"/>
            </w:rPr>
            <w:fldChar w:fldCharType="end"/>
          </w:r>
        </w:p>
      </w:sdtContent>
    </w:sdt>
    <w:p w14:paraId="30ED72E6" w14:textId="77777777" w:rsidR="001275ED" w:rsidRDefault="001275ED" w:rsidP="001275ED">
      <w:pPr>
        <w:rPr>
          <w:rFonts w:eastAsiaTheme="majorEastAsia" w:cstheme="majorBidi"/>
        </w:rPr>
      </w:pPr>
      <w:r>
        <w:br w:type="page"/>
      </w:r>
    </w:p>
    <w:p w14:paraId="205D9F86" w14:textId="77777777" w:rsidR="001275ED" w:rsidRDefault="00D257A4" w:rsidP="00976721">
      <w:pPr>
        <w:pStyle w:val="Ttulo7"/>
      </w:pPr>
      <w:bookmarkStart w:id="4" w:name="_Toc6920958"/>
      <w:r>
        <w:lastRenderedPageBreak/>
        <w:t>ÍNDICE</w:t>
      </w:r>
      <w:r w:rsidR="00976721">
        <w:t xml:space="preserve"> DE TABLAS</w:t>
      </w:r>
      <w:bookmarkEnd w:id="4"/>
    </w:p>
    <w:p w14:paraId="42BD9379" w14:textId="77777777" w:rsidR="005C2EDD" w:rsidRDefault="00350879">
      <w:pPr>
        <w:pStyle w:val="Tabladeilustraciones"/>
        <w:tabs>
          <w:tab w:val="right" w:leader="dot" w:pos="9350"/>
        </w:tabs>
        <w:rPr>
          <w:rFonts w:asciiTheme="minorHAnsi" w:eastAsiaTheme="minorEastAsia" w:hAnsiTheme="minorHAnsi"/>
          <w:noProof/>
          <w:sz w:val="22"/>
          <w:lang w:eastAsia="es-BO"/>
        </w:rPr>
      </w:pPr>
      <w:r>
        <w:fldChar w:fldCharType="begin"/>
      </w:r>
      <w:r>
        <w:instrText xml:space="preserve"> TOC \h \z \c "Tabla" </w:instrText>
      </w:r>
      <w:r>
        <w:fldChar w:fldCharType="separate"/>
      </w:r>
      <w:hyperlink w:anchor="_Toc6919959" w:history="1">
        <w:r w:rsidR="005C2EDD" w:rsidRPr="001446F7">
          <w:rPr>
            <w:rStyle w:val="Hipervnculo"/>
            <w:noProof/>
          </w:rPr>
          <w:t>Tabla 1 Tabla de Requerimientos</w:t>
        </w:r>
        <w:r w:rsidR="005C2EDD">
          <w:rPr>
            <w:noProof/>
            <w:webHidden/>
          </w:rPr>
          <w:tab/>
        </w:r>
        <w:r w:rsidR="005C2EDD">
          <w:rPr>
            <w:noProof/>
            <w:webHidden/>
          </w:rPr>
          <w:fldChar w:fldCharType="begin"/>
        </w:r>
        <w:r w:rsidR="005C2EDD">
          <w:rPr>
            <w:noProof/>
            <w:webHidden/>
          </w:rPr>
          <w:instrText xml:space="preserve"> PAGEREF _Toc6919959 \h </w:instrText>
        </w:r>
        <w:r w:rsidR="005C2EDD">
          <w:rPr>
            <w:noProof/>
            <w:webHidden/>
          </w:rPr>
        </w:r>
        <w:r w:rsidR="005C2EDD">
          <w:rPr>
            <w:noProof/>
            <w:webHidden/>
          </w:rPr>
          <w:fldChar w:fldCharType="separate"/>
        </w:r>
        <w:r w:rsidR="005C2EDD">
          <w:rPr>
            <w:noProof/>
            <w:webHidden/>
          </w:rPr>
          <w:t>1</w:t>
        </w:r>
        <w:r w:rsidR="005C2EDD">
          <w:rPr>
            <w:noProof/>
            <w:webHidden/>
          </w:rPr>
          <w:fldChar w:fldCharType="end"/>
        </w:r>
      </w:hyperlink>
    </w:p>
    <w:p w14:paraId="7DCF60D8" w14:textId="77777777" w:rsidR="005C2EDD" w:rsidRDefault="002E5C50">
      <w:pPr>
        <w:pStyle w:val="Tabladeilustraciones"/>
        <w:tabs>
          <w:tab w:val="right" w:leader="dot" w:pos="9350"/>
        </w:tabs>
        <w:rPr>
          <w:rFonts w:asciiTheme="minorHAnsi" w:eastAsiaTheme="minorEastAsia" w:hAnsiTheme="minorHAnsi"/>
          <w:noProof/>
          <w:sz w:val="22"/>
          <w:lang w:eastAsia="es-BO"/>
        </w:rPr>
      </w:pPr>
      <w:hyperlink w:anchor="_Toc6919960" w:history="1">
        <w:r w:rsidR="005C2EDD" w:rsidRPr="001446F7">
          <w:rPr>
            <w:rStyle w:val="Hipervnculo"/>
            <w:noProof/>
          </w:rPr>
          <w:t>Tabla 2 Tabla de resultados</w:t>
        </w:r>
        <w:r w:rsidR="005C2EDD">
          <w:rPr>
            <w:noProof/>
            <w:webHidden/>
          </w:rPr>
          <w:tab/>
        </w:r>
        <w:r w:rsidR="005C2EDD">
          <w:rPr>
            <w:noProof/>
            <w:webHidden/>
          </w:rPr>
          <w:fldChar w:fldCharType="begin"/>
        </w:r>
        <w:r w:rsidR="005C2EDD">
          <w:rPr>
            <w:noProof/>
            <w:webHidden/>
          </w:rPr>
          <w:instrText xml:space="preserve"> PAGEREF _Toc6919960 \h </w:instrText>
        </w:r>
        <w:r w:rsidR="005C2EDD">
          <w:rPr>
            <w:noProof/>
            <w:webHidden/>
          </w:rPr>
        </w:r>
        <w:r w:rsidR="005C2EDD">
          <w:rPr>
            <w:noProof/>
            <w:webHidden/>
          </w:rPr>
          <w:fldChar w:fldCharType="separate"/>
        </w:r>
        <w:r w:rsidR="005C2EDD">
          <w:rPr>
            <w:noProof/>
            <w:webHidden/>
          </w:rPr>
          <w:t>2</w:t>
        </w:r>
        <w:r w:rsidR="005C2EDD">
          <w:rPr>
            <w:noProof/>
            <w:webHidden/>
          </w:rPr>
          <w:fldChar w:fldCharType="end"/>
        </w:r>
      </w:hyperlink>
    </w:p>
    <w:p w14:paraId="17C34125" w14:textId="77777777" w:rsidR="001275ED" w:rsidRDefault="00350879" w:rsidP="001275ED">
      <w:pPr>
        <w:rPr>
          <w:rFonts w:eastAsiaTheme="majorEastAsia" w:cstheme="majorBidi"/>
        </w:rPr>
      </w:pPr>
      <w:r>
        <w:fldChar w:fldCharType="end"/>
      </w:r>
      <w:r w:rsidR="001275ED">
        <w:br w:type="page"/>
      </w:r>
    </w:p>
    <w:p w14:paraId="38A6F9E4" w14:textId="77777777" w:rsidR="001275ED" w:rsidRDefault="00D257A4" w:rsidP="00405368">
      <w:pPr>
        <w:pStyle w:val="Ttulo7"/>
      </w:pPr>
      <w:bookmarkStart w:id="5" w:name="_Toc6920959"/>
      <w:r>
        <w:lastRenderedPageBreak/>
        <w:t>ÍNDICE</w:t>
      </w:r>
      <w:r w:rsidR="00405368">
        <w:t xml:space="preserve"> DE FIGURAS</w:t>
      </w:r>
      <w:bookmarkEnd w:id="5"/>
    </w:p>
    <w:p w14:paraId="78CD644F" w14:textId="77777777" w:rsidR="005C2EDD" w:rsidRDefault="00350879">
      <w:pPr>
        <w:pStyle w:val="Tabladeilustraciones"/>
        <w:tabs>
          <w:tab w:val="right" w:leader="dot" w:pos="9350"/>
        </w:tabs>
        <w:rPr>
          <w:rFonts w:asciiTheme="minorHAnsi" w:eastAsiaTheme="minorEastAsia" w:hAnsiTheme="minorHAnsi"/>
          <w:noProof/>
          <w:sz w:val="22"/>
          <w:lang w:eastAsia="es-BO"/>
        </w:rPr>
      </w:pPr>
      <w:r>
        <w:fldChar w:fldCharType="begin"/>
      </w:r>
      <w:r>
        <w:instrText xml:space="preserve"> TOC \h \z \c "Figura" </w:instrText>
      </w:r>
      <w:r>
        <w:fldChar w:fldCharType="separate"/>
      </w:r>
      <w:hyperlink w:anchor="_Toc6919961" w:history="1">
        <w:r w:rsidR="005C2EDD" w:rsidRPr="00C674EC">
          <w:rPr>
            <w:rStyle w:val="Hipervnculo"/>
            <w:noProof/>
          </w:rPr>
          <w:t>Figura 1 Diagrama de Casos de Uso</w:t>
        </w:r>
        <w:r w:rsidR="005C2EDD">
          <w:rPr>
            <w:noProof/>
            <w:webHidden/>
          </w:rPr>
          <w:tab/>
        </w:r>
        <w:r w:rsidR="005C2EDD">
          <w:rPr>
            <w:noProof/>
            <w:webHidden/>
          </w:rPr>
          <w:fldChar w:fldCharType="begin"/>
        </w:r>
        <w:r w:rsidR="005C2EDD">
          <w:rPr>
            <w:noProof/>
            <w:webHidden/>
          </w:rPr>
          <w:instrText xml:space="preserve"> PAGEREF _Toc6919961 \h </w:instrText>
        </w:r>
        <w:r w:rsidR="005C2EDD">
          <w:rPr>
            <w:noProof/>
            <w:webHidden/>
          </w:rPr>
        </w:r>
        <w:r w:rsidR="005C2EDD">
          <w:rPr>
            <w:noProof/>
            <w:webHidden/>
          </w:rPr>
          <w:fldChar w:fldCharType="separate"/>
        </w:r>
        <w:r w:rsidR="005C2EDD">
          <w:rPr>
            <w:noProof/>
            <w:webHidden/>
          </w:rPr>
          <w:t>2</w:t>
        </w:r>
        <w:r w:rsidR="005C2EDD">
          <w:rPr>
            <w:noProof/>
            <w:webHidden/>
          </w:rPr>
          <w:fldChar w:fldCharType="end"/>
        </w:r>
      </w:hyperlink>
    </w:p>
    <w:p w14:paraId="7A8E2BA6" w14:textId="77777777" w:rsidR="00D3602D" w:rsidRDefault="00350879" w:rsidP="001275ED">
      <w:r>
        <w:fldChar w:fldCharType="end"/>
      </w:r>
    </w:p>
    <w:p w14:paraId="3B2D705F" w14:textId="77777777" w:rsidR="00D3602D" w:rsidRDefault="00D3602D" w:rsidP="00D3602D">
      <w:r>
        <w:br w:type="page"/>
      </w:r>
    </w:p>
    <w:p w14:paraId="593CCA19" w14:textId="77777777" w:rsidR="00D3602D" w:rsidRDefault="00D3602D" w:rsidP="002A5759">
      <w:pPr>
        <w:pStyle w:val="Ttulo1"/>
      </w:pPr>
      <w:bookmarkStart w:id="6" w:name="_Toc6920960"/>
      <w:r w:rsidRPr="002A5759">
        <w:lastRenderedPageBreak/>
        <w:t>RESUMEN</w:t>
      </w:r>
      <w:bookmarkEnd w:id="6"/>
    </w:p>
    <w:p w14:paraId="4FEED996" w14:textId="77777777" w:rsidR="003C16F8" w:rsidRDefault="003C16F8" w:rsidP="003C16F8">
      <w:r>
        <w:t>Este proyecto describe todo el proceso que se empleó para elaborar un sistema de alerta temprana por Arduino, que facilite al piloto de motocicleta con discapacidad auditiva la presencia física o sonora de otro vehículo en las vías urbanas como rurales y carreteras.</w:t>
      </w:r>
    </w:p>
    <w:p w14:paraId="191E20CB" w14:textId="77777777" w:rsidR="003C16F8" w:rsidRDefault="003C16F8" w:rsidP="003C16F8">
      <w:r>
        <w:t>Inicialmente se realizan diversas consultas sobre la Normativa para la Emisión de Licencias para Conducir para Personas con Discapacidad Auditiva Profunda que fue presentada y promulgada (SEGIP), apoyados en instrumentos de medición, para identificar las dificultades reales que se presentan al conducir un vehículo los discapacitados auditivos, teniendo en cuenta las adaptaciones que se tienen que realizar a los vehículos para ser identificados y un mejor pilotaje. Una vez identificadas, según el reglamento de licencias de (SEGIP) y las consultas realizadas, se elabora un sistema de alerta temprana de vehículos para pilotos de motocicletas que le ayude a notar la presencia de los otros vehículos que se encuentren en su entorno y circulación vial.</w:t>
      </w:r>
    </w:p>
    <w:p w14:paraId="33DCC24C" w14:textId="77777777" w:rsidR="003C16F8" w:rsidRDefault="003C16F8" w:rsidP="003C16F8">
      <w:r>
        <w:t>Posteriormente se determina los requerimientos que demanda el sistema de alerta temprana para luego llevar a cabo el desarrollo de la herramienta. Con el sistema construido y elaborado, se procede a realizar las pruebas con los pilotos de motocicletas, recolectando datos para su posterior análisis.</w:t>
      </w:r>
    </w:p>
    <w:p w14:paraId="6869157E" w14:textId="07486FD0" w:rsidR="00195610" w:rsidRDefault="003C16F8" w:rsidP="003C16F8">
      <w:r>
        <w:t>Finalmente se analizan los datos obtenidos para evaluar el grado de utilidad que presenta la herramienta o dispositivo cuando el piloto de motocicleta con discapacidad auditiva la utiliza.</w:t>
      </w:r>
      <w:r w:rsidR="00195610">
        <w:br w:type="page"/>
      </w:r>
    </w:p>
    <w:p w14:paraId="226A84A0" w14:textId="77777777" w:rsidR="00D3602D" w:rsidRDefault="00195610" w:rsidP="001275ED">
      <w:r w:rsidRPr="00D2551E">
        <w:lastRenderedPageBreak/>
        <w:t>INTRODUCCIÓN</w:t>
      </w:r>
    </w:p>
    <w:p w14:paraId="4C6174AD" w14:textId="77777777" w:rsidR="007C5192" w:rsidRPr="00705CA7" w:rsidRDefault="007C5192" w:rsidP="007C5192">
      <w:r w:rsidRPr="00705CA7">
        <w:t>El presente Proyecto consiste en la elaboración y del funcionamiento de un detector de distancia física y sonora mediante unos módulos</w:t>
      </w:r>
      <w:r>
        <w:t xml:space="preserve"> Arduino,</w:t>
      </w:r>
      <w:r w:rsidRPr="00705CA7">
        <w:t xml:space="preserve"> para pilotos de motocicleta con “Discapacidad Auditiva Profunda”. </w:t>
      </w:r>
    </w:p>
    <w:p w14:paraId="67741988" w14:textId="77777777" w:rsidR="007C5192" w:rsidRDefault="007C5192" w:rsidP="007C5192">
      <w:pPr>
        <w:rPr>
          <w:rFonts w:cs="Times New Roman"/>
        </w:rPr>
      </w:pPr>
      <w:r w:rsidRPr="00705CA7">
        <w:rPr>
          <w:rFonts w:cs="Times New Roman"/>
        </w:rPr>
        <w:t>En la actualidad ha aumentado el requerimiento y la otorgación de licencias de conducir a personas con “Discapacidad Auditiva Profunda” esto se ve reflejado por las nuevas políticas e inclusión  en favor a las personas con discapacidad, puesto que ninguna motocicleta no cuenta con estos sensores o dispositivos que ayuden a detectar la presencia física y sonora de otro vehículo para los pilotos de motocicletas que carecen de uno de los principales sentidos que es necesario para pilotar una motocicleta y conducir por las vías, y por esa necesidad se ha generado este sistema de detección</w:t>
      </w:r>
      <w:r>
        <w:rPr>
          <w:rFonts w:cs="Times New Roman"/>
        </w:rPr>
        <w:t>.</w:t>
      </w:r>
    </w:p>
    <w:p w14:paraId="6B6EBFA5" w14:textId="4E16C0B7" w:rsidR="00195610" w:rsidRPr="007C5192" w:rsidRDefault="007C5192" w:rsidP="007C5192">
      <w:pPr>
        <w:rPr>
          <w:rFonts w:cs="Times New Roman"/>
        </w:rPr>
      </w:pPr>
      <w:r w:rsidRPr="00705CA7">
        <w:rPr>
          <w:rFonts w:cs="Times New Roman"/>
        </w:rPr>
        <w:t>Debido a la no existencia de este sistema o dispositivo de detección temprana de vehículos y de hacerlo lo más barato posible para para las personas con discapacidad sean capaces de adquirirlo fácilmente. Por esta razón surge la necesidad de un sistema de alerta temprana para personas con “Discapacidad Auditiva Profunda” y que cumpla con la necesidad del piloto d</w:t>
      </w:r>
      <w:r>
        <w:rPr>
          <w:rFonts w:cs="Times New Roman"/>
        </w:rPr>
        <w:t>e motocicleta con discapacidad.</w:t>
      </w:r>
      <w:r w:rsidR="00195610">
        <w:rPr>
          <w:rFonts w:eastAsiaTheme="majorEastAsia" w:cstheme="majorBidi"/>
        </w:rPr>
        <w:br w:type="page"/>
      </w:r>
    </w:p>
    <w:p w14:paraId="12BB0EC3" w14:textId="77777777" w:rsidR="00195610" w:rsidRPr="002A2AD3" w:rsidRDefault="00195610" w:rsidP="0019561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lastRenderedPageBreak/>
        <w:t>CAPITULO I</w:t>
      </w:r>
    </w:p>
    <w:p w14:paraId="2D31FF05" w14:textId="77777777" w:rsidR="00195610" w:rsidRPr="00642268" w:rsidRDefault="00195610" w:rsidP="00195610">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PLANTEAMIE</w:t>
      </w:r>
      <w:r>
        <w:rPr>
          <w:rFonts w:eastAsia="Times New Roman" w:cs="Times New Roman"/>
          <w:b/>
          <w:sz w:val="48"/>
          <w:szCs w:val="48"/>
          <w:lang w:eastAsia="es-MX"/>
        </w:rPr>
        <w:t xml:space="preserve">NTO DEL </w:t>
      </w:r>
      <w:r w:rsidRPr="00642268">
        <w:rPr>
          <w:rFonts w:eastAsia="Times New Roman" w:cs="Times New Roman"/>
          <w:b/>
          <w:sz w:val="48"/>
          <w:szCs w:val="48"/>
          <w:lang w:eastAsia="es-MX"/>
        </w:rPr>
        <w:t>PROBLEMA</w:t>
      </w:r>
    </w:p>
    <w:p w14:paraId="721134C9" w14:textId="77777777" w:rsidR="00195610" w:rsidRDefault="00195610">
      <w:pPr>
        <w:spacing w:after="160" w:line="259" w:lineRule="auto"/>
        <w:ind w:firstLine="0"/>
        <w:jc w:val="left"/>
        <w:rPr>
          <w:rFonts w:eastAsiaTheme="majorEastAsia" w:cstheme="majorBidi"/>
        </w:rPr>
      </w:pPr>
    </w:p>
    <w:p w14:paraId="1922F849" w14:textId="77777777" w:rsidR="00D3602D" w:rsidRDefault="00D3602D" w:rsidP="001275ED">
      <w:pPr>
        <w:rPr>
          <w:rFonts w:eastAsiaTheme="majorEastAsia" w:cstheme="majorBidi"/>
        </w:rPr>
        <w:sectPr w:rsidR="00D3602D" w:rsidSect="00E44F55">
          <w:type w:val="oddPage"/>
          <w:pgSz w:w="12240" w:h="15840" w:code="1"/>
          <w:pgMar w:top="1440" w:right="1440" w:bottom="1440" w:left="1440" w:header="709" w:footer="709" w:gutter="0"/>
          <w:pgNumType w:start="0"/>
          <w:cols w:space="708"/>
          <w:titlePg/>
          <w:docGrid w:linePitch="360"/>
        </w:sectPr>
      </w:pPr>
    </w:p>
    <w:p w14:paraId="6D9BC655" w14:textId="77777777" w:rsidR="009F7F1E" w:rsidRPr="00D2551E" w:rsidRDefault="00405368" w:rsidP="004029B0">
      <w:pPr>
        <w:pStyle w:val="Ttulo1"/>
        <w:numPr>
          <w:ilvl w:val="0"/>
          <w:numId w:val="29"/>
        </w:numPr>
      </w:pPr>
      <w:r>
        <w:lastRenderedPageBreak/>
        <w:br/>
      </w:r>
      <w:bookmarkStart w:id="7" w:name="_Toc6920961"/>
      <w:r w:rsidR="00EC7937" w:rsidRPr="00D2551E">
        <w:t>Introducción</w:t>
      </w:r>
      <w:bookmarkEnd w:id="0"/>
      <w:bookmarkEnd w:id="7"/>
    </w:p>
    <w:p w14:paraId="0C14A577" w14:textId="77777777" w:rsidR="009F7F1E" w:rsidRPr="00BF4F5E" w:rsidRDefault="00D51A87" w:rsidP="004029B0">
      <w:pPr>
        <w:pStyle w:val="Ttulo2"/>
        <w:numPr>
          <w:ilvl w:val="1"/>
          <w:numId w:val="29"/>
        </w:numPr>
      </w:pPr>
      <w:bookmarkStart w:id="8" w:name="_Toc1383161"/>
      <w:bookmarkStart w:id="9" w:name="_Toc6920962"/>
      <w:r w:rsidRPr="00BF4F5E">
        <w:t>Tema</w:t>
      </w:r>
      <w:bookmarkEnd w:id="8"/>
      <w:bookmarkEnd w:id="9"/>
    </w:p>
    <w:p w14:paraId="0F1C8001" w14:textId="1E62C75F" w:rsidR="00980E01" w:rsidRPr="00D2551E" w:rsidRDefault="007C5192" w:rsidP="00980E01">
      <w:r w:rsidRPr="007C5192">
        <w:t>Desarrollar un “Sistema de Alerta Temprana de Presencia Física y sonora para pilotos de Motocicletas por Arduino para Personas con Discapacidad Auditiva Profunda” que ayudara a tener un mejor pilotaje en las vías a personas con discapacidad auditiva y prevenir accidentes.</w:t>
      </w:r>
    </w:p>
    <w:p w14:paraId="53675B90" w14:textId="77777777" w:rsidR="009F7F1E" w:rsidRDefault="00D51A87" w:rsidP="004029B0">
      <w:pPr>
        <w:pStyle w:val="Ttulo2"/>
        <w:numPr>
          <w:ilvl w:val="1"/>
          <w:numId w:val="29"/>
        </w:numPr>
      </w:pPr>
      <w:bookmarkStart w:id="10" w:name="_Toc1383162"/>
      <w:bookmarkStart w:id="11" w:name="_Toc6920963"/>
      <w:r w:rsidRPr="00D2551E">
        <w:t>Diagnóstico y justificación</w:t>
      </w:r>
      <w:bookmarkEnd w:id="10"/>
      <w:bookmarkEnd w:id="11"/>
    </w:p>
    <w:p w14:paraId="795F1322" w14:textId="06249423" w:rsidR="007C5192" w:rsidRDefault="007C5192" w:rsidP="007C5192">
      <w:r>
        <w:t xml:space="preserve">El sentido del oído es uno de los sentidos fundamentales para distinguir o percibir las señales sonoras de tránsito, no obstante, se busca un aprovechamiento de la programación y dispositivos </w:t>
      </w:r>
      <w:proofErr w:type="spellStart"/>
      <w:r>
        <w:t>arduinos</w:t>
      </w:r>
      <w:proofErr w:type="spellEnd"/>
      <w:r>
        <w:t xml:space="preserve"> en favor de las personas con “Discapacidad Auditiva Profunda”.</w:t>
      </w:r>
    </w:p>
    <w:p w14:paraId="4F6E05EC" w14:textId="77777777" w:rsidR="007C5192" w:rsidRDefault="007C5192" w:rsidP="007C5192">
      <w:r>
        <w:t>Actualmente con las nuevas políticas de inclusión en favor de las personas con la discapacidad y con la otorgación de cedulas indefinidas para quienes tengan discapacidad grave y muy grave y el acceso a la licencia para conducir en el país.</w:t>
      </w:r>
    </w:p>
    <w:p w14:paraId="4AE61144" w14:textId="77777777" w:rsidR="007C5192" w:rsidRDefault="007C5192" w:rsidP="007C5192">
      <w:r>
        <w:t>Actualmente con la introducción de diversas tecnologías y mediante la creación de prototipos, el uso de un sistema de presencia física y sonora posibilita un mejor pilotaje de motocicleta, no solo siendo también para personas que no sean discapacitados, sino también para pilotos de motocicletas que no sean discapacitados.</w:t>
      </w:r>
    </w:p>
    <w:p w14:paraId="77313212" w14:textId="77777777" w:rsidR="007C5192" w:rsidRDefault="007C5192" w:rsidP="007C5192">
      <w:r>
        <w:t xml:space="preserve">En Julio del 2019 el SEGIP otorgaron licencias de conducir a personas con “Discapacidad Auditiva Profunda”, siempre y cuando los motorizados cuenten con las adaptaciones tecnológicas, mecánicas y señalización específica para la correcta identificación de estos motorizados en las vías, los discapacitados auditivos no están autorizados para manejar vehículos que no cuenten con las adaptaciones técnicas ya mencionadas, asimismo se creó una subcategoría “excepcional”, cuya inicial de esta palabra irá junto a la inicial de la categoría que obtenga la persona con discapacidad. </w:t>
      </w:r>
      <w:r>
        <w:lastRenderedPageBreak/>
        <w:t>En el caso de la categoría “M” (Motocicleta), a su lado derecho estará una “E”, según el resumen ejecutivo del SEGIP.</w:t>
      </w:r>
    </w:p>
    <w:p w14:paraId="21722977" w14:textId="17501BA6" w:rsidR="00980E01" w:rsidRPr="00D2551E" w:rsidRDefault="007C5192" w:rsidP="007C5192">
      <w:r>
        <w:t xml:space="preserve">Por lo tanto, con esta adaptación tecnológica se busca ayudar a personas con discapacidad auditiva y a un menor costo, cubriendo la necesidad de los pilotos de motocicletas, al brindar esta oportunidad y la posibilidad de soporte técnico más asequible para ser usados y evitando dañar la estética de la motocicleta con el uso de cableado excesivo y los módulos </w:t>
      </w:r>
      <w:r w:rsidR="001C20CB">
        <w:t>Arduino</w:t>
      </w:r>
      <w:r>
        <w:t>.</w:t>
      </w:r>
    </w:p>
    <w:p w14:paraId="33AD81B7" w14:textId="77777777" w:rsidR="009F7F1E" w:rsidRDefault="00D51A87" w:rsidP="004029B0">
      <w:pPr>
        <w:pStyle w:val="Ttulo2"/>
        <w:numPr>
          <w:ilvl w:val="1"/>
          <w:numId w:val="29"/>
        </w:numPr>
      </w:pPr>
      <w:bookmarkStart w:id="12" w:name="_Toc1383163"/>
      <w:bookmarkStart w:id="13" w:name="_Toc6920964"/>
      <w:r w:rsidRPr="00D2551E">
        <w:t xml:space="preserve">Planteamiento y formulación del problema </w:t>
      </w:r>
      <w:r>
        <w:t>t</w:t>
      </w:r>
      <w:r w:rsidRPr="00D2551E">
        <w:t>écnico/tecnológico</w:t>
      </w:r>
      <w:bookmarkEnd w:id="12"/>
      <w:bookmarkEnd w:id="13"/>
    </w:p>
    <w:p w14:paraId="4F02A581" w14:textId="26CFD248" w:rsidR="007C5192" w:rsidRDefault="007C5192" w:rsidP="007C5192">
      <w:r>
        <w:t xml:space="preserve">Este proyecto se da cuando surge la necesidad de superar las limitaciones que tiene una persona con “Discapacidad Auditiva Profunda” y sobre todo cuando ya son habilitados para ser evaluados para una licencia de motocicleta categoría ”M”, según la nueva Normativa para la Emisión de Licencias de  Conducir,  que puedan pilotar una motocicleta y poder circular en todas las vías a nivel nacional y es donde se encuentra y se requiere la implementación de este “Sistema de alerta temprana de presencia Física y sonora de otros vehículos por </w:t>
      </w:r>
      <w:r w:rsidR="001C20CB">
        <w:t>Arduino</w:t>
      </w:r>
      <w:r>
        <w:t xml:space="preserve"> para personas con discapacidad auditiva Profunda”.</w:t>
      </w:r>
    </w:p>
    <w:p w14:paraId="5979C1CB" w14:textId="3394130A" w:rsidR="00980E01" w:rsidRPr="00D2551E" w:rsidRDefault="007C5192" w:rsidP="007C5192">
      <w:r>
        <w:t>Tomando en consideración los estándares y códigos que se requiere para implementar este sistema y a su vez mejorar el pilotaje de una persona que carece de uno de los principales sentidos, con “Discapacidad Auditiva Profunda” en la ciudad de Cochabamba y Bolivia.</w:t>
      </w:r>
    </w:p>
    <w:p w14:paraId="2F0C6E46" w14:textId="77777777" w:rsidR="009F7F1E" w:rsidRPr="00D2551E" w:rsidRDefault="00D51A87" w:rsidP="004029B0">
      <w:pPr>
        <w:pStyle w:val="Ttulo2"/>
        <w:numPr>
          <w:ilvl w:val="1"/>
          <w:numId w:val="29"/>
        </w:numPr>
      </w:pPr>
      <w:bookmarkStart w:id="14" w:name="_Toc1383164"/>
      <w:bookmarkStart w:id="15" w:name="_Toc6920965"/>
      <w:r w:rsidRPr="00D2551E">
        <w:t>Objetivos</w:t>
      </w:r>
      <w:bookmarkEnd w:id="14"/>
      <w:bookmarkEnd w:id="15"/>
    </w:p>
    <w:p w14:paraId="0AEF51FE" w14:textId="77777777" w:rsidR="009F7F1E" w:rsidRDefault="00D554C9" w:rsidP="004029B0">
      <w:pPr>
        <w:pStyle w:val="Ttulo3"/>
        <w:numPr>
          <w:ilvl w:val="2"/>
          <w:numId w:val="29"/>
        </w:numPr>
      </w:pPr>
      <w:bookmarkStart w:id="16" w:name="_Toc1383165"/>
      <w:bookmarkStart w:id="17" w:name="_Toc6920966"/>
      <w:r w:rsidRPr="00D2551E">
        <w:t>General</w:t>
      </w:r>
      <w:bookmarkEnd w:id="16"/>
      <w:bookmarkEnd w:id="17"/>
    </w:p>
    <w:p w14:paraId="1A293998" w14:textId="4812FEF3" w:rsidR="00980E01" w:rsidRPr="00D2551E" w:rsidRDefault="007C5192" w:rsidP="00980E01">
      <w:r w:rsidRPr="007C5192">
        <w:t>Desarrollar un proyecto técnico, en el que se cree el diseño de un sistema de “Sistema de Alerta Temprana de Presencia Física y Sonora de otros vehículos por Arduino para Personas con Discapacidad Auditiva Profunda” y refleje la descripción de los procesos de alerta física y sonora para el piloto de motocicleta.</w:t>
      </w:r>
    </w:p>
    <w:p w14:paraId="3A933829" w14:textId="77777777" w:rsidR="009F7F1E" w:rsidRDefault="00D554C9" w:rsidP="004029B0">
      <w:pPr>
        <w:pStyle w:val="Ttulo3"/>
        <w:numPr>
          <w:ilvl w:val="2"/>
          <w:numId w:val="29"/>
        </w:numPr>
      </w:pPr>
      <w:bookmarkStart w:id="18" w:name="_Toc1383166"/>
      <w:bookmarkStart w:id="19" w:name="_Toc6920967"/>
      <w:r w:rsidRPr="00D2551E">
        <w:lastRenderedPageBreak/>
        <w:t>Específicos</w:t>
      </w:r>
      <w:bookmarkEnd w:id="18"/>
      <w:bookmarkEnd w:id="19"/>
    </w:p>
    <w:p w14:paraId="3CDE62B9" w14:textId="5A375E8F" w:rsidR="00980E01" w:rsidRDefault="002C4F98" w:rsidP="002C4F98">
      <w:pPr>
        <w:pStyle w:val="Prrafodelista"/>
        <w:numPr>
          <w:ilvl w:val="0"/>
          <w:numId w:val="8"/>
        </w:numPr>
      </w:pPr>
      <w:r w:rsidRPr="002C4F98">
        <w:t>Aplicar los sistemas de protocolo de comunicaciones Arduino para las alertas física y sonora de un sistema de Alerta Temprana.</w:t>
      </w:r>
      <w:r w:rsidR="00980E01">
        <w:t xml:space="preserve"> </w:t>
      </w:r>
    </w:p>
    <w:p w14:paraId="3A7E2747" w14:textId="5ABAA887" w:rsidR="00980E01" w:rsidRDefault="002C4F98" w:rsidP="005C32B2">
      <w:pPr>
        <w:pStyle w:val="Prrafodelista"/>
        <w:numPr>
          <w:ilvl w:val="0"/>
          <w:numId w:val="8"/>
        </w:numPr>
      </w:pPr>
      <w:r w:rsidRPr="002C4F98">
        <w:t>Diseñar y evaluar el funcionamiento de los sistemas de control, sensores y actuadores utilizando un Micro controlador.</w:t>
      </w:r>
    </w:p>
    <w:p w14:paraId="14B5A0FE" w14:textId="3BC8A927" w:rsidR="00980E01" w:rsidRDefault="00C65667" w:rsidP="005C32B2">
      <w:pPr>
        <w:pStyle w:val="Prrafodelista"/>
        <w:numPr>
          <w:ilvl w:val="0"/>
          <w:numId w:val="8"/>
        </w:numPr>
      </w:pPr>
      <w:r w:rsidRPr="00C65667">
        <w:t>Realizar el control de las alertas en un tablero según la proximidad o el sonido utilizando la tecnología Arduino.</w:t>
      </w:r>
      <w:r w:rsidR="00980E01">
        <w:t xml:space="preserve"> </w:t>
      </w:r>
    </w:p>
    <w:p w14:paraId="16EDEDB8" w14:textId="75B66739" w:rsidR="00980E01" w:rsidRDefault="00C65667" w:rsidP="005C32B2">
      <w:pPr>
        <w:pStyle w:val="Prrafodelista"/>
        <w:numPr>
          <w:ilvl w:val="0"/>
          <w:numId w:val="8"/>
        </w:numPr>
      </w:pPr>
      <w:r w:rsidRPr="00C65667">
        <w:t>Determinar alcances y limitaciones de la tecnología Arduino y módulos.</w:t>
      </w:r>
      <w:r w:rsidR="00980E01">
        <w:t xml:space="preserve"> </w:t>
      </w:r>
    </w:p>
    <w:p w14:paraId="2E9AB68B" w14:textId="5A1AE658" w:rsidR="001C20CB" w:rsidRPr="00D2551E" w:rsidRDefault="001C20CB" w:rsidP="001C20CB">
      <w:pPr>
        <w:pStyle w:val="Prrafodelista"/>
        <w:ind w:left="360" w:firstLine="0"/>
      </w:pPr>
    </w:p>
    <w:p w14:paraId="747C702E" w14:textId="77777777" w:rsidR="009F7F1E" w:rsidRPr="00F2155C" w:rsidRDefault="00D554C9" w:rsidP="004029B0">
      <w:pPr>
        <w:pStyle w:val="Ttulo2"/>
        <w:numPr>
          <w:ilvl w:val="1"/>
          <w:numId w:val="29"/>
        </w:numPr>
      </w:pPr>
      <w:bookmarkStart w:id="20" w:name="_Toc1383167"/>
      <w:bookmarkStart w:id="21" w:name="_Toc6920968"/>
      <w:r w:rsidRPr="00F2155C">
        <w:t>Alcance</w:t>
      </w:r>
      <w:bookmarkEnd w:id="20"/>
      <w:bookmarkEnd w:id="21"/>
      <w:r w:rsidR="00195610">
        <w:t>s</w:t>
      </w:r>
    </w:p>
    <w:p w14:paraId="4F94BFAC" w14:textId="06D887DA" w:rsidR="00980E01" w:rsidRPr="00D2551E" w:rsidRDefault="006C0152" w:rsidP="006C0152">
      <w:r w:rsidRPr="006C0152">
        <w:t xml:space="preserve">Finalizada la implementación y las respectivas pruebas de funcionamiento se realizarán sesiones de capacitación y entrega del proyecto con el piloto de motocicleta con “Discapacidad Auditiva Profunda” beneficiada con el fin que conozca a fondo el funcionamiento y los cuidados respectivos del sistema implementado. Adicionalmente se </w:t>
      </w:r>
      <w:r w:rsidR="001C20CB" w:rsidRPr="006C0152">
        <w:t>realizará</w:t>
      </w:r>
      <w:r w:rsidRPr="006C0152">
        <w:t xml:space="preserve"> entrega de un manual de funcionamiento y solución de posibles fallas con el fin de facilitar el uso del sistema al piloto de motocicleta con “discapacidad Auditiva profunda”.</w:t>
      </w:r>
    </w:p>
    <w:p w14:paraId="188A0CFE" w14:textId="77777777" w:rsidR="00BF4F5E" w:rsidRPr="00F2155C" w:rsidRDefault="00BF4F5E" w:rsidP="004029B0">
      <w:pPr>
        <w:pStyle w:val="Ttulo2"/>
        <w:numPr>
          <w:ilvl w:val="1"/>
          <w:numId w:val="29"/>
        </w:numPr>
      </w:pPr>
      <w:bookmarkStart w:id="22" w:name="_Toc6920969"/>
      <w:bookmarkStart w:id="23" w:name="_Toc1383168"/>
      <w:r w:rsidRPr="00F2155C">
        <w:t>Enfoque metodológico</w:t>
      </w:r>
      <w:bookmarkEnd w:id="22"/>
    </w:p>
    <w:p w14:paraId="03212825" w14:textId="77777777" w:rsidR="009F7F1E" w:rsidRDefault="00F2155C" w:rsidP="004029B0">
      <w:pPr>
        <w:pStyle w:val="Ttulo3"/>
        <w:numPr>
          <w:ilvl w:val="2"/>
          <w:numId w:val="29"/>
        </w:numPr>
      </w:pPr>
      <w:bookmarkStart w:id="24" w:name="_Toc6920970"/>
      <w:bookmarkEnd w:id="23"/>
      <w:r>
        <w:t>Métodos</w:t>
      </w:r>
      <w:bookmarkEnd w:id="24"/>
    </w:p>
    <w:p w14:paraId="2A0DCBF0" w14:textId="069CAEFD" w:rsidR="00BF4F5E" w:rsidRDefault="0000590F" w:rsidP="00980E01">
      <w:r w:rsidRPr="0000590F">
        <w:t>Se están utilizando el método experimental a través de la recolección de información de datos en tiempo real para el accionamiento de los sistemas y el método deductivo al obtener conclusiones para determinar los rangos de la distancia física y sonora para el piloto de motocicleta con “Discapacidad Auditiva Profunda”.</w:t>
      </w:r>
    </w:p>
    <w:p w14:paraId="6E558E61" w14:textId="77777777" w:rsidR="00F2155C" w:rsidRDefault="00F2155C" w:rsidP="004029B0">
      <w:pPr>
        <w:pStyle w:val="Ttulo3"/>
        <w:numPr>
          <w:ilvl w:val="2"/>
          <w:numId w:val="29"/>
        </w:numPr>
      </w:pPr>
      <w:bookmarkStart w:id="25" w:name="_Toc6920971"/>
      <w:r>
        <w:lastRenderedPageBreak/>
        <w:t>Técnicas</w:t>
      </w:r>
      <w:bookmarkEnd w:id="25"/>
    </w:p>
    <w:p w14:paraId="43F62C26" w14:textId="6D2EE94A" w:rsidR="00F2155C" w:rsidRDefault="000F2A65" w:rsidP="000F2A65">
      <w:r w:rsidRPr="000F2A65">
        <w:t>Se realizó una recolección de datos a través de cuestionarios, entrevistas a las personas con “Discapacidad Auditiva Profunda” para poder conocer los problemas que pueden tener al adquirir este documento que permite no solo conducir un vehículo sino también crear conciencia social sobre esta discapacidad.</w:t>
      </w:r>
    </w:p>
    <w:p w14:paraId="56087B94" w14:textId="77777777" w:rsidR="00BF4F5E" w:rsidRDefault="00BF4F5E">
      <w:pPr>
        <w:spacing w:after="160" w:line="259" w:lineRule="auto"/>
        <w:ind w:firstLine="0"/>
        <w:jc w:val="left"/>
      </w:pPr>
      <w:r>
        <w:br w:type="page"/>
      </w:r>
    </w:p>
    <w:p w14:paraId="1E79CB70" w14:textId="77777777" w:rsidR="009F7F1E" w:rsidRPr="008844C6" w:rsidRDefault="00405368" w:rsidP="004029B0">
      <w:pPr>
        <w:pStyle w:val="Ttulo1"/>
        <w:numPr>
          <w:ilvl w:val="0"/>
          <w:numId w:val="29"/>
        </w:numPr>
      </w:pPr>
      <w:bookmarkStart w:id="26" w:name="_Toc1383169"/>
      <w:r w:rsidRPr="008844C6">
        <w:lastRenderedPageBreak/>
        <w:br/>
      </w:r>
      <w:bookmarkStart w:id="27" w:name="_Toc6920972"/>
      <w:r w:rsidR="00EC7937" w:rsidRPr="008844C6">
        <w:t>Marco Teórico Conceptual</w:t>
      </w:r>
      <w:bookmarkEnd w:id="26"/>
      <w:bookmarkEnd w:id="27"/>
    </w:p>
    <w:p w14:paraId="417E4607" w14:textId="1B18734E" w:rsidR="00976721" w:rsidRPr="008844C6" w:rsidRDefault="00AB5318" w:rsidP="004029B0">
      <w:pPr>
        <w:pStyle w:val="Ttulo2"/>
        <w:numPr>
          <w:ilvl w:val="1"/>
          <w:numId w:val="29"/>
        </w:numPr>
      </w:pPr>
      <w:r>
        <w:t>Deficiencia auditiva</w:t>
      </w:r>
    </w:p>
    <w:p w14:paraId="2451592E" w14:textId="4E36ABAA" w:rsidR="00976721" w:rsidRPr="008844C6" w:rsidRDefault="00AB5318" w:rsidP="004029B0">
      <w:pPr>
        <w:pStyle w:val="Ttulo3"/>
        <w:numPr>
          <w:ilvl w:val="2"/>
          <w:numId w:val="29"/>
        </w:numPr>
      </w:pPr>
      <w:r>
        <w:t>Discapacidad Auditiva</w:t>
      </w:r>
    </w:p>
    <w:p w14:paraId="45BFAAFA" w14:textId="77777777" w:rsidR="00AB5318" w:rsidRDefault="00AB5318" w:rsidP="00AB5318">
      <w:r>
        <w:t>Antes de empezar con la explicación del proyecto, es importante esclarecer el uso y la diferencia de dos términos que suelen entenderse como sinónimos de manera equivocada: La Deficiencia Auditiva y la Discapacidad Auditiva. La diferencia auditiva hace referencia a la parte funcional que se encuentra afectada en el interior del órgano auditivo, e indica el cambio o la desviación que excede sobre los rangos normales de audición. La discapacidad auditiva corresponde a las limitaciones que la persona sorda presenta para desarrollar actividades de la vida diaria.</w:t>
      </w:r>
    </w:p>
    <w:p w14:paraId="55B4A0D2" w14:textId="650F0698" w:rsidR="00980E01" w:rsidRDefault="00AB5318" w:rsidP="00AB5318">
      <w:r>
        <w:t>La deficiencia auditiva o sordera es la pérdida total o parcial de la facultad de oír. Existen diferentes tipos de sordera clasificadas según la localización de la lesión, el grado de pérdida auditiva, según las causas y también depende del momento de aparición. El origen de la pérdida de audición puede ser congénito o adquirido, y puede darse por múltiples causas: Envejecimiento, Exposición a ruido.</w:t>
      </w:r>
    </w:p>
    <w:p w14:paraId="0D8A7E7F" w14:textId="74116BF6" w:rsidR="00976721" w:rsidRPr="008844C6" w:rsidRDefault="00AF7E8C" w:rsidP="004029B0">
      <w:pPr>
        <w:pStyle w:val="Ttulo3"/>
        <w:numPr>
          <w:ilvl w:val="2"/>
          <w:numId w:val="29"/>
        </w:numPr>
      </w:pPr>
      <w:r>
        <w:t>Personas con sordera reciben licencias para conducir</w:t>
      </w:r>
    </w:p>
    <w:p w14:paraId="006DEFB5" w14:textId="185A3F98" w:rsidR="00980E01" w:rsidRDefault="00AF7E8C" w:rsidP="00AF7E8C">
      <w:r w:rsidRPr="00AF7E8C">
        <w:t>Como en todo el mundo, en Bolivia se celebra la Semana Internacional de la Sordera del 24 y 28 de Septiembre y de esta  manera, el Servicio General de Identificación Personal (SEGIP) entrego el jueves 26 de septiembre 2019 las primeras licencias para conducir a personas que sufren de esta discapacidad en Santa Cruz de la Sierra en donde fueron nueve los beneficiados con este documento que permite no solo conducir un vehículo sino también crear conciencia sobre esta discapacidad y en La Paz el 11 de Diciembre en la Feria de los derechos Humanos y Personas con Discapacidad.</w:t>
      </w:r>
    </w:p>
    <w:p w14:paraId="14919287" w14:textId="3D3CFAD7" w:rsidR="00033857" w:rsidRPr="008844C6" w:rsidRDefault="00D96F3A" w:rsidP="004029B0">
      <w:pPr>
        <w:pStyle w:val="Ttulo2"/>
        <w:numPr>
          <w:ilvl w:val="1"/>
          <w:numId w:val="29"/>
        </w:numPr>
      </w:pPr>
      <w:bookmarkStart w:id="28" w:name="_Toc1383170"/>
      <w:r>
        <w:lastRenderedPageBreak/>
        <w:t>Resolución Administrativa SEGIP</w:t>
      </w:r>
    </w:p>
    <w:p w14:paraId="2FAEF91F" w14:textId="472F3DAC" w:rsidR="00033857" w:rsidRDefault="00D96F3A" w:rsidP="004029B0">
      <w:pPr>
        <w:pStyle w:val="Ttulo3"/>
        <w:numPr>
          <w:ilvl w:val="2"/>
          <w:numId w:val="29"/>
        </w:numPr>
      </w:pPr>
      <w:r>
        <w:t>Aprobación del protocolo para la emisión de licencias para conducir a personas con Discapacidad Auditiva y Manual de procesos y procedimientos de certificación médica y psicológica a conductores</w:t>
      </w:r>
    </w:p>
    <w:p w14:paraId="6697E274" w14:textId="19C602E3" w:rsidR="00980E01" w:rsidRDefault="00250333" w:rsidP="00980E01">
      <w:r w:rsidRPr="00250333">
        <w:t>Según la norma, los automóviles y las motocicletas para personas con discapacidad auditiva deberán tener dos retrovisores convexos y un retrovisor panorámico, además de señalización específica para la correcta identificación de estos motorizados. Los discapacitados auditivos no están autorizados para manejar vehículos y pilotar motocicletas que no cuenten con las adaptaciones técnicas, adaptaciones tecnológicas y mecánicas adecuadas ya mencionadas, según el resumen ejecutivo del SEGIP. Asimismo, se creó una subcategoría “excepcional”, cuya inicial de esta palabra irá junto a la inicial de la categoría que obténgala persona con discapacidad. En el caso de la categoría “P” (Particular), a su lado derecho estará una “E”. Se destaca que los exámenes para este grupo de personas serán adaptados por el SEGIP a un lenguaje adecuado, y los exámenes prácticos serán asistidos por intérprete en lenguaje de señas. (SEGIP/DGE/N°729, 2019)</w:t>
      </w:r>
      <w:r w:rsidR="00980E01">
        <w:t>.</w:t>
      </w:r>
      <w:sdt>
        <w:sdtPr>
          <w:id w:val="801809777"/>
          <w:citation/>
        </w:sdtPr>
        <w:sdtEndPr/>
        <w:sdtContent>
          <w:r w:rsidR="004029B0">
            <w:fldChar w:fldCharType="begin"/>
          </w:r>
          <w:r w:rsidR="00113F36">
            <w:instrText xml:space="preserve">CITATION Nom18 \l 16394 </w:instrText>
          </w:r>
          <w:r w:rsidR="004029B0">
            <w:fldChar w:fldCharType="separate"/>
          </w:r>
          <w:r w:rsidR="00113F36">
            <w:rPr>
              <w:noProof/>
            </w:rPr>
            <w:t xml:space="preserve"> (Autor, 2018)</w:t>
          </w:r>
          <w:r w:rsidR="004029B0">
            <w:fldChar w:fldCharType="end"/>
          </w:r>
        </w:sdtContent>
      </w:sdt>
    </w:p>
    <w:p w14:paraId="6BD76992" w14:textId="57A9BAB5" w:rsidR="00033857" w:rsidRDefault="00BC0D83" w:rsidP="004029B0">
      <w:pPr>
        <w:pStyle w:val="Ttulo3"/>
        <w:numPr>
          <w:ilvl w:val="2"/>
          <w:numId w:val="29"/>
        </w:numPr>
      </w:pPr>
      <w:r>
        <w:t>Falencias Y/O Problemas Encontrados</w:t>
      </w:r>
    </w:p>
    <w:p w14:paraId="66E743A5" w14:textId="77777777" w:rsidR="00C74E1B" w:rsidRDefault="00C74E1B" w:rsidP="00C74E1B">
      <w:r>
        <w:t>Los problemas encontrados en el proceso de adaptación y pilotaje de motocicletas por personas con discapacidad Auditiva son los siguientes:</w:t>
      </w:r>
    </w:p>
    <w:p w14:paraId="511B0B73" w14:textId="77777777" w:rsidR="00C74E1B" w:rsidRDefault="00C74E1B" w:rsidP="00C74E1B">
      <w:r>
        <w:t>-La falta de adaptaciones tecnológicas en las motocicletas que ayuden a percibir la proximidad física o pro el sonido.</w:t>
      </w:r>
    </w:p>
    <w:p w14:paraId="41F9FE13" w14:textId="159313F2" w:rsidR="00980E01" w:rsidRPr="00D2551E" w:rsidRDefault="00C74E1B" w:rsidP="00C74E1B">
      <w:r>
        <w:t>-Puntos ciegos cuando uno está pilotando una motocicleta.</w:t>
      </w:r>
    </w:p>
    <w:p w14:paraId="2E94F871" w14:textId="77777777" w:rsidR="00754B7D" w:rsidRDefault="00754B7D">
      <w:pPr>
        <w:spacing w:after="160" w:line="259" w:lineRule="auto"/>
        <w:ind w:firstLine="0"/>
        <w:rPr>
          <w:rFonts w:eastAsiaTheme="majorEastAsia" w:cstheme="majorBidi"/>
          <w:b/>
          <w:caps/>
          <w:szCs w:val="32"/>
        </w:rPr>
      </w:pPr>
      <w:r>
        <w:br w:type="page"/>
      </w:r>
    </w:p>
    <w:p w14:paraId="240BE337" w14:textId="5D732359" w:rsidR="009F7F1E" w:rsidRDefault="00405368" w:rsidP="004029B0">
      <w:pPr>
        <w:pStyle w:val="Ttulo1"/>
        <w:numPr>
          <w:ilvl w:val="0"/>
          <w:numId w:val="29"/>
        </w:numPr>
      </w:pPr>
      <w:r>
        <w:lastRenderedPageBreak/>
        <w:br/>
      </w:r>
      <w:bookmarkStart w:id="29" w:name="_Toc6920979"/>
      <w:r w:rsidR="00EC7937">
        <w:t>Propuesta de Innovación o Solución d</w:t>
      </w:r>
      <w:r w:rsidR="00EC7937" w:rsidRPr="00D2551E">
        <w:t>el Problema</w:t>
      </w:r>
      <w:bookmarkEnd w:id="28"/>
      <w:bookmarkEnd w:id="29"/>
    </w:p>
    <w:p w14:paraId="251FFAF4" w14:textId="4F096430" w:rsidR="00754A28" w:rsidRPr="00754A28" w:rsidRDefault="00754A28" w:rsidP="00754A28">
      <w:r w:rsidRPr="00754A28">
        <w:t>“Sistema de Alerta Temprana de Presencia Física y Sonora para Pilotos de Motocicletas por Arduino para Personas con Discapacidad Auditiva Profunda”.</w:t>
      </w:r>
    </w:p>
    <w:p w14:paraId="7718787D" w14:textId="5D240A09" w:rsidR="009F7F1E" w:rsidRDefault="00D51A87" w:rsidP="004029B0">
      <w:pPr>
        <w:pStyle w:val="Ttulo2"/>
        <w:numPr>
          <w:ilvl w:val="1"/>
          <w:numId w:val="29"/>
        </w:numPr>
      </w:pPr>
      <w:bookmarkStart w:id="30" w:name="_Toc6920980"/>
      <w:r w:rsidRPr="008844C6">
        <w:t>Análisis de requerimientos</w:t>
      </w:r>
      <w:bookmarkEnd w:id="30"/>
    </w:p>
    <w:p w14:paraId="4AA1EC69" w14:textId="6CA92FDA" w:rsidR="00754A28" w:rsidRPr="00754A28" w:rsidRDefault="00754A28" w:rsidP="00754A28">
      <w:r w:rsidRPr="00754A28">
        <w:t>Para la construcción del dispositivo de alerta por distancia y sonido debemos de tener en cuenta dos aspectos fundamentales: los requerimientos de hardware y los de software.</w:t>
      </w:r>
    </w:p>
    <w:p w14:paraId="00D34681" w14:textId="20048079" w:rsidR="00094059" w:rsidRDefault="00094059" w:rsidP="00EE3456">
      <w:pPr>
        <w:pStyle w:val="Titulotabla"/>
      </w:pPr>
      <w:bookmarkStart w:id="31" w:name="_Toc6919959"/>
      <w:r w:rsidRPr="00094059">
        <w:rPr>
          <w:i w:val="0"/>
        </w:rPr>
        <w:t xml:space="preserve">Tabla </w:t>
      </w:r>
      <w:r w:rsidRPr="00094059">
        <w:rPr>
          <w:i w:val="0"/>
        </w:rPr>
        <w:fldChar w:fldCharType="begin"/>
      </w:r>
      <w:r w:rsidRPr="00094059">
        <w:rPr>
          <w:i w:val="0"/>
        </w:rPr>
        <w:instrText xml:space="preserve"> SEQ Tabla \* ARABIC </w:instrText>
      </w:r>
      <w:r w:rsidRPr="00094059">
        <w:rPr>
          <w:i w:val="0"/>
        </w:rPr>
        <w:fldChar w:fldCharType="separate"/>
      </w:r>
      <w:r w:rsidR="003C16F8">
        <w:rPr>
          <w:i w:val="0"/>
          <w:noProof/>
        </w:rPr>
        <w:t>1</w:t>
      </w:r>
      <w:r w:rsidRPr="00094059">
        <w:rPr>
          <w:i w:val="0"/>
        </w:rPr>
        <w:fldChar w:fldCharType="end"/>
      </w:r>
      <w:r w:rsidRPr="00094059">
        <w:rPr>
          <w:i w:val="0"/>
        </w:rPr>
        <w:br/>
      </w:r>
      <w:r>
        <w:t>Tabla de Requerimientos</w:t>
      </w:r>
      <w:bookmarkEnd w:id="31"/>
    </w:p>
    <w:p w14:paraId="67C15488" w14:textId="781CDE6E" w:rsidR="007229F4" w:rsidRDefault="007229F4" w:rsidP="00EE3456">
      <w:pPr>
        <w:pStyle w:val="Titulotabla"/>
      </w:pPr>
      <w:r>
        <w:object w:dxaOrig="11190" w:dyaOrig="3315" w14:anchorId="3002D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138.75pt" o:ole="">
            <v:imagedata r:id="rId9" o:title=""/>
          </v:shape>
          <o:OLEObject Type="Embed" ProgID="PBrush" ShapeID="_x0000_i1025" DrawAspect="Content" ObjectID="_1697220571" r:id="rId10"/>
        </w:object>
      </w:r>
    </w:p>
    <w:p w14:paraId="69BC79C3" w14:textId="77777777" w:rsidR="0025596E" w:rsidRPr="0025596E" w:rsidRDefault="00094059" w:rsidP="00094059">
      <w:pPr>
        <w:pStyle w:val="Notatabla"/>
      </w:pPr>
      <w:r>
        <w:t>Datos obtenidos de las entrevistas (Elaboración propia).</w:t>
      </w:r>
    </w:p>
    <w:p w14:paraId="7E98275F" w14:textId="77777777" w:rsidR="009F7F1E" w:rsidRDefault="00D51A87" w:rsidP="004029B0">
      <w:pPr>
        <w:pStyle w:val="Ttulo2"/>
        <w:numPr>
          <w:ilvl w:val="1"/>
          <w:numId w:val="29"/>
        </w:numPr>
      </w:pPr>
      <w:bookmarkStart w:id="32" w:name="_Toc6920981"/>
      <w:r w:rsidRPr="00D2551E">
        <w:lastRenderedPageBreak/>
        <w:t>Diagramas de casos de uso</w:t>
      </w:r>
      <w:bookmarkEnd w:id="32"/>
    </w:p>
    <w:p w14:paraId="2E2B592E" w14:textId="37D5040E" w:rsidR="00B96FD8" w:rsidRDefault="00193632" w:rsidP="00B96FD8">
      <w:pPr>
        <w:keepNext/>
      </w:pPr>
      <w:r w:rsidRPr="00E4039B">
        <w:rPr>
          <w:b/>
          <w:noProof/>
          <w:lang w:eastAsia="es-BO"/>
        </w:rPr>
        <w:drawing>
          <wp:inline distT="0" distB="0" distL="0" distR="0" wp14:anchorId="02094C2E" wp14:editId="39BC31F1">
            <wp:extent cx="5431790" cy="3480815"/>
            <wp:effectExtent l="0" t="0" r="0" b="5715"/>
            <wp:docPr id="2" name="Imagen 2" descr="C:\Users\GIZMO\Pictures\Saved Pictur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ZMO\Pictures\Saved Pictures\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1790" cy="3480815"/>
                    </a:xfrm>
                    <a:prstGeom prst="rect">
                      <a:avLst/>
                    </a:prstGeom>
                    <a:noFill/>
                    <a:ln>
                      <a:noFill/>
                    </a:ln>
                  </pic:spPr>
                </pic:pic>
              </a:graphicData>
            </a:graphic>
          </wp:inline>
        </w:drawing>
      </w:r>
    </w:p>
    <w:p w14:paraId="50090251" w14:textId="77777777" w:rsidR="00B96FD8" w:rsidRDefault="00B96FD8" w:rsidP="00B96FD8">
      <w:pPr>
        <w:pStyle w:val="Titulotabla"/>
        <w:rPr>
          <w:noProof/>
        </w:rPr>
      </w:pPr>
      <w:bookmarkStart w:id="33" w:name="_Toc6919961"/>
      <w:r>
        <w:t xml:space="preserve">Figura </w:t>
      </w:r>
      <w:fldSimple w:instr=" SEQ Figura \* ARABIC ">
        <w:r w:rsidR="003C16F8">
          <w:rPr>
            <w:noProof/>
          </w:rPr>
          <w:t>1</w:t>
        </w:r>
      </w:fldSimple>
      <w:r>
        <w:rPr>
          <w:noProof/>
        </w:rPr>
        <w:t xml:space="preserve"> Diagrama de Casos de Uso</w:t>
      </w:r>
      <w:bookmarkEnd w:id="33"/>
    </w:p>
    <w:p w14:paraId="04AAB7A5" w14:textId="77777777" w:rsidR="00B96FD8" w:rsidRPr="00B96FD8" w:rsidRDefault="00B96FD8" w:rsidP="00B96FD8">
      <w:pPr>
        <w:pStyle w:val="Notatabla"/>
      </w:pPr>
      <w:r>
        <w:t>Diagrama elaborado en base a los requerimientos funcionales (elaboración propia)</w:t>
      </w:r>
    </w:p>
    <w:p w14:paraId="2453DCBB" w14:textId="4FCF371E" w:rsidR="009F7F1E" w:rsidRDefault="00D51A87" w:rsidP="004029B0">
      <w:pPr>
        <w:pStyle w:val="Ttulo2"/>
        <w:numPr>
          <w:ilvl w:val="1"/>
          <w:numId w:val="29"/>
        </w:numPr>
      </w:pPr>
      <w:bookmarkStart w:id="34" w:name="_Toc6920982"/>
      <w:r w:rsidRPr="008844C6">
        <w:t>Diagrama de clases</w:t>
      </w:r>
      <w:bookmarkEnd w:id="34"/>
    </w:p>
    <w:p w14:paraId="5B82693E" w14:textId="744A5270" w:rsidR="005418E4" w:rsidRPr="005418E4" w:rsidRDefault="006F53BF" w:rsidP="005418E4">
      <w:r>
        <w:rPr>
          <w:noProof/>
        </w:rPr>
        <w:drawing>
          <wp:inline distT="0" distB="0" distL="0" distR="0" wp14:anchorId="70465BCA" wp14:editId="7E57404A">
            <wp:extent cx="5943600" cy="2428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4047B6B8" w14:textId="624980C1" w:rsidR="009F7F1E" w:rsidRDefault="00D51A87" w:rsidP="004029B0">
      <w:pPr>
        <w:pStyle w:val="Ttulo2"/>
        <w:numPr>
          <w:ilvl w:val="1"/>
          <w:numId w:val="29"/>
        </w:numPr>
      </w:pPr>
      <w:bookmarkStart w:id="35" w:name="_Toc6920983"/>
      <w:r w:rsidRPr="008844C6">
        <w:lastRenderedPageBreak/>
        <w:t>Diagrama relacional</w:t>
      </w:r>
      <w:bookmarkEnd w:id="35"/>
    </w:p>
    <w:p w14:paraId="38DD65DF" w14:textId="3A626E2A" w:rsidR="006F53BF" w:rsidRPr="006F53BF" w:rsidRDefault="00771EB7" w:rsidP="006F53BF">
      <w:r>
        <w:rPr>
          <w:noProof/>
        </w:rPr>
        <w:drawing>
          <wp:inline distT="0" distB="0" distL="0" distR="0" wp14:anchorId="30AA9045" wp14:editId="3D4C7CF4">
            <wp:extent cx="5943600" cy="3028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1A3980F2" w14:textId="15F1BB8D" w:rsidR="009F7F1E" w:rsidRDefault="00D51A87" w:rsidP="004029B0">
      <w:pPr>
        <w:pStyle w:val="Ttulo2"/>
        <w:numPr>
          <w:ilvl w:val="1"/>
          <w:numId w:val="29"/>
        </w:numPr>
      </w:pPr>
      <w:bookmarkStart w:id="36" w:name="_Toc6920984"/>
      <w:r w:rsidRPr="008844C6">
        <w:t>Arquitectura del sistema</w:t>
      </w:r>
      <w:bookmarkEnd w:id="36"/>
    </w:p>
    <w:p w14:paraId="75B4D395" w14:textId="49074D30" w:rsidR="004C14C9" w:rsidRPr="004C14C9" w:rsidRDefault="004C14C9" w:rsidP="004C14C9">
      <w:r>
        <w:rPr>
          <w:noProof/>
        </w:rPr>
        <w:drawing>
          <wp:inline distT="0" distB="0" distL="0" distR="0" wp14:anchorId="2086F7BE" wp14:editId="724E8312">
            <wp:extent cx="5934075" cy="2962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2B147E0F" w14:textId="79473DED" w:rsidR="009F7F1E" w:rsidRDefault="00D51A87" w:rsidP="004029B0">
      <w:pPr>
        <w:pStyle w:val="Ttulo2"/>
        <w:numPr>
          <w:ilvl w:val="1"/>
          <w:numId w:val="29"/>
        </w:numPr>
      </w:pPr>
      <w:bookmarkStart w:id="37" w:name="_Toc6920985"/>
      <w:r w:rsidRPr="008844C6">
        <w:lastRenderedPageBreak/>
        <w:t>Diagrama de secuencias</w:t>
      </w:r>
      <w:bookmarkEnd w:id="37"/>
    </w:p>
    <w:p w14:paraId="3D1F9819" w14:textId="001AB93F" w:rsidR="00193632" w:rsidRPr="00193632" w:rsidRDefault="00193632" w:rsidP="00193632">
      <w:r w:rsidRPr="007E0448">
        <w:rPr>
          <w:b/>
          <w:noProof/>
          <w:lang w:eastAsia="es-BO"/>
        </w:rPr>
        <w:drawing>
          <wp:inline distT="0" distB="0" distL="0" distR="0" wp14:anchorId="1C416847" wp14:editId="144A1CBA">
            <wp:extent cx="5431790" cy="2695387"/>
            <wp:effectExtent l="0" t="0" r="0" b="0"/>
            <wp:docPr id="3" name="Imagen 3" descr="C:\Users\GIZMO\Pictures\Saved Pictur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ZMO\Pictures\Saved Pictures\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1790" cy="2695387"/>
                    </a:xfrm>
                    <a:prstGeom prst="rect">
                      <a:avLst/>
                    </a:prstGeom>
                    <a:noFill/>
                    <a:ln>
                      <a:noFill/>
                    </a:ln>
                  </pic:spPr>
                </pic:pic>
              </a:graphicData>
            </a:graphic>
          </wp:inline>
        </w:drawing>
      </w:r>
    </w:p>
    <w:p w14:paraId="4C34DD7D" w14:textId="714706B4" w:rsidR="009F7F1E" w:rsidRDefault="00D51A87" w:rsidP="004029B0">
      <w:pPr>
        <w:pStyle w:val="Ttulo2"/>
        <w:numPr>
          <w:ilvl w:val="1"/>
          <w:numId w:val="29"/>
        </w:numPr>
      </w:pPr>
      <w:bookmarkStart w:id="38" w:name="_Toc6920986"/>
      <w:r w:rsidRPr="008844C6">
        <w:t>Diagrama de componentes</w:t>
      </w:r>
      <w:bookmarkEnd w:id="38"/>
    </w:p>
    <w:p w14:paraId="4CD915D6" w14:textId="3F2782B1" w:rsidR="00193632" w:rsidRPr="00193632" w:rsidRDefault="00193632" w:rsidP="00193632">
      <w:r w:rsidRPr="00AB4A78">
        <w:rPr>
          <w:noProof/>
          <w:sz w:val="32"/>
          <w:lang w:eastAsia="es-BO"/>
        </w:rPr>
        <w:drawing>
          <wp:inline distT="0" distB="0" distL="0" distR="0" wp14:anchorId="69CD92DF" wp14:editId="0E88554C">
            <wp:extent cx="5431790" cy="2263246"/>
            <wp:effectExtent l="0" t="0" r="0" b="3810"/>
            <wp:docPr id="5" name="Imagen 5" descr="C:\Users\GIZMO\Pictures\Saved Pictur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ZMO\Pictures\Saved Pictures\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1790" cy="2263246"/>
                    </a:xfrm>
                    <a:prstGeom prst="rect">
                      <a:avLst/>
                    </a:prstGeom>
                    <a:noFill/>
                    <a:ln>
                      <a:noFill/>
                    </a:ln>
                  </pic:spPr>
                </pic:pic>
              </a:graphicData>
            </a:graphic>
          </wp:inline>
        </w:drawing>
      </w:r>
    </w:p>
    <w:p w14:paraId="2321EEA9" w14:textId="77777777" w:rsidR="009F7F1E" w:rsidRPr="008844C6" w:rsidRDefault="00D51A87" w:rsidP="004029B0">
      <w:pPr>
        <w:pStyle w:val="Ttulo2"/>
        <w:numPr>
          <w:ilvl w:val="1"/>
          <w:numId w:val="29"/>
        </w:numPr>
      </w:pPr>
      <w:bookmarkStart w:id="39" w:name="_Toc6920987"/>
      <w:r w:rsidRPr="008844C6">
        <w:t>Pruebas de calidad</w:t>
      </w:r>
      <w:bookmarkEnd w:id="39"/>
    </w:p>
    <w:p w14:paraId="67CD9299" w14:textId="77777777" w:rsidR="00094059" w:rsidRDefault="00094059" w:rsidP="00094059">
      <w:pPr>
        <w:pStyle w:val="Titulotabla"/>
      </w:pPr>
      <w:bookmarkStart w:id="40" w:name="_Toc6919960"/>
      <w:r w:rsidRPr="00094059">
        <w:rPr>
          <w:i w:val="0"/>
        </w:rPr>
        <w:t xml:space="preserve">Tabla </w:t>
      </w:r>
      <w:r w:rsidRPr="00094059">
        <w:rPr>
          <w:i w:val="0"/>
        </w:rPr>
        <w:fldChar w:fldCharType="begin"/>
      </w:r>
      <w:r w:rsidRPr="00094059">
        <w:rPr>
          <w:i w:val="0"/>
        </w:rPr>
        <w:instrText xml:space="preserve"> SEQ Tabla \* ARABIC </w:instrText>
      </w:r>
      <w:r w:rsidRPr="00094059">
        <w:rPr>
          <w:i w:val="0"/>
        </w:rPr>
        <w:fldChar w:fldCharType="separate"/>
      </w:r>
      <w:r w:rsidR="003C16F8">
        <w:rPr>
          <w:i w:val="0"/>
          <w:noProof/>
        </w:rPr>
        <w:t>2</w:t>
      </w:r>
      <w:r w:rsidRPr="00094059">
        <w:rPr>
          <w:i w:val="0"/>
        </w:rPr>
        <w:fldChar w:fldCharType="end"/>
      </w:r>
      <w:r w:rsidRPr="00094059">
        <w:rPr>
          <w:i w:val="0"/>
        </w:rPr>
        <w:br/>
      </w:r>
      <w:r>
        <w:t>Tabla de resultados</w:t>
      </w:r>
      <w:bookmarkEnd w:id="40"/>
    </w:p>
    <w:tbl>
      <w:tblPr>
        <w:tblStyle w:val="Tablaconcuadrcula1clara-nfasis5"/>
        <w:tblW w:w="5000" w:type="pct"/>
        <w:tblLook w:val="04A0" w:firstRow="1" w:lastRow="0" w:firstColumn="1" w:lastColumn="0" w:noHBand="0" w:noVBand="1"/>
      </w:tblPr>
      <w:tblGrid>
        <w:gridCol w:w="2203"/>
        <w:gridCol w:w="1446"/>
        <w:gridCol w:w="1446"/>
        <w:gridCol w:w="1447"/>
        <w:gridCol w:w="1449"/>
        <w:gridCol w:w="1323"/>
      </w:tblGrid>
      <w:tr w:rsidR="00094059" w14:paraId="7FA10B17" w14:textId="77777777" w:rsidTr="000F1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Borders>
              <w:top w:val="single" w:sz="18" w:space="0" w:color="5B9BD5"/>
              <w:left w:val="single" w:sz="18" w:space="0" w:color="5B9BD5"/>
              <w:bottom w:val="single" w:sz="18" w:space="0" w:color="5B9BD5"/>
              <w:right w:val="single" w:sz="18" w:space="0" w:color="5B9BD5"/>
            </w:tcBorders>
            <w:noWrap/>
          </w:tcPr>
          <w:p w14:paraId="547DE32E" w14:textId="77777777" w:rsidR="00094059" w:rsidRDefault="00094059">
            <w:pPr>
              <w:rPr>
                <w:rFonts w:asciiTheme="minorHAnsi" w:eastAsiaTheme="minorEastAsia" w:hAnsiTheme="minorHAnsi"/>
                <w:sz w:val="22"/>
              </w:rPr>
            </w:pPr>
            <w:r>
              <w:rPr>
                <w:rFonts w:asciiTheme="minorHAnsi" w:eastAsiaTheme="minorEastAsia" w:hAnsiTheme="minorHAnsi"/>
                <w:sz w:val="22"/>
                <w:lang w:val="es-ES"/>
              </w:rPr>
              <w:t>Pueblo o ciudad</w:t>
            </w:r>
          </w:p>
        </w:tc>
        <w:tc>
          <w:tcPr>
            <w:tcW w:w="776" w:type="pct"/>
            <w:tcBorders>
              <w:top w:val="single" w:sz="18" w:space="0" w:color="5B9BD5"/>
              <w:left w:val="single" w:sz="18" w:space="0" w:color="5B9BD5"/>
              <w:bottom w:val="single" w:sz="18" w:space="0" w:color="5B9BD5"/>
              <w:right w:val="single" w:sz="18" w:space="0" w:color="5B9BD5"/>
            </w:tcBorders>
          </w:tcPr>
          <w:p w14:paraId="7C812F41" w14:textId="77777777" w:rsidR="00094059" w:rsidRDefault="0009405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A</w:t>
            </w:r>
          </w:p>
        </w:tc>
        <w:tc>
          <w:tcPr>
            <w:tcW w:w="776" w:type="pct"/>
            <w:tcBorders>
              <w:top w:val="single" w:sz="18" w:space="0" w:color="5B9BD5"/>
              <w:left w:val="single" w:sz="18" w:space="0" w:color="5B9BD5"/>
              <w:bottom w:val="single" w:sz="18" w:space="0" w:color="5B9BD5"/>
              <w:right w:val="single" w:sz="18" w:space="0" w:color="5B9BD5"/>
            </w:tcBorders>
          </w:tcPr>
          <w:p w14:paraId="02FEBEC3" w14:textId="77777777" w:rsidR="00094059" w:rsidRDefault="0009405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B</w:t>
            </w:r>
          </w:p>
        </w:tc>
        <w:tc>
          <w:tcPr>
            <w:tcW w:w="777" w:type="pct"/>
            <w:tcBorders>
              <w:top w:val="single" w:sz="18" w:space="0" w:color="5B9BD5"/>
              <w:left w:val="single" w:sz="18" w:space="0" w:color="5B9BD5"/>
              <w:bottom w:val="single" w:sz="18" w:space="0" w:color="5B9BD5"/>
              <w:right w:val="single" w:sz="18" w:space="0" w:color="5B9BD5"/>
            </w:tcBorders>
          </w:tcPr>
          <w:p w14:paraId="01E8F2EB" w14:textId="77777777" w:rsidR="00094059" w:rsidRDefault="0009405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C</w:t>
            </w:r>
          </w:p>
        </w:tc>
        <w:tc>
          <w:tcPr>
            <w:tcW w:w="778" w:type="pct"/>
            <w:tcBorders>
              <w:top w:val="single" w:sz="18" w:space="0" w:color="5B9BD5"/>
              <w:left w:val="single" w:sz="18" w:space="0" w:color="5B9BD5"/>
              <w:bottom w:val="single" w:sz="18" w:space="0" w:color="5B9BD5"/>
              <w:right w:val="single" w:sz="18" w:space="0" w:color="5B9BD5"/>
            </w:tcBorders>
          </w:tcPr>
          <w:p w14:paraId="60BBDE10" w14:textId="77777777" w:rsidR="00094059" w:rsidRDefault="0009405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D</w:t>
            </w:r>
          </w:p>
        </w:tc>
        <w:tc>
          <w:tcPr>
            <w:tcW w:w="710" w:type="pct"/>
            <w:tcBorders>
              <w:top w:val="single" w:sz="18" w:space="0" w:color="5B9BD5"/>
              <w:left w:val="single" w:sz="18" w:space="0" w:color="5B9BD5"/>
              <w:bottom w:val="single" w:sz="18" w:space="0" w:color="5B9BD5"/>
              <w:right w:val="single" w:sz="18" w:space="0" w:color="5B9BD5"/>
            </w:tcBorders>
          </w:tcPr>
          <w:p w14:paraId="22430199" w14:textId="77777777" w:rsidR="00094059" w:rsidRDefault="0009405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E</w:t>
            </w:r>
          </w:p>
        </w:tc>
      </w:tr>
      <w:tr w:rsidR="00094059" w14:paraId="61F99825" w14:textId="77777777" w:rsidTr="000F115F">
        <w:tc>
          <w:tcPr>
            <w:cnfStyle w:val="001000000000" w:firstRow="0" w:lastRow="0" w:firstColumn="1" w:lastColumn="0" w:oddVBand="0" w:evenVBand="0" w:oddHBand="0" w:evenHBand="0" w:firstRowFirstColumn="0" w:firstRowLastColumn="0" w:lastRowFirstColumn="0" w:lastRowLastColumn="0"/>
            <w:tcW w:w="1183" w:type="pct"/>
            <w:tcBorders>
              <w:top w:val="single" w:sz="18" w:space="0" w:color="5B9BD5"/>
              <w:left w:val="single" w:sz="12" w:space="0" w:color="5B9BD5"/>
              <w:bottom w:val="single" w:sz="12" w:space="0" w:color="5B9BD5"/>
              <w:right w:val="single" w:sz="12" w:space="0" w:color="5B9BD5"/>
            </w:tcBorders>
            <w:noWrap/>
          </w:tcPr>
          <w:p w14:paraId="6033809E" w14:textId="77777777" w:rsidR="00094059" w:rsidRDefault="00094059">
            <w:pPr>
              <w:rPr>
                <w:rFonts w:asciiTheme="minorHAnsi" w:eastAsiaTheme="minorEastAsia" w:hAnsiTheme="minorHAnsi"/>
              </w:rPr>
            </w:pPr>
            <w:r>
              <w:rPr>
                <w:rFonts w:asciiTheme="minorHAnsi" w:eastAsiaTheme="minorEastAsia" w:hAnsiTheme="minorHAnsi"/>
                <w:lang w:val="es-ES"/>
              </w:rPr>
              <w:t>Punto A</w:t>
            </w:r>
          </w:p>
        </w:tc>
        <w:tc>
          <w:tcPr>
            <w:tcW w:w="776" w:type="pct"/>
            <w:tcBorders>
              <w:top w:val="single" w:sz="18" w:space="0" w:color="5B9BD5"/>
              <w:left w:val="single" w:sz="12" w:space="0" w:color="5B9BD5"/>
              <w:bottom w:val="single" w:sz="12" w:space="0" w:color="5B9BD5"/>
              <w:right w:val="single" w:sz="12" w:space="0" w:color="5B9BD5"/>
            </w:tcBorders>
          </w:tcPr>
          <w:p w14:paraId="32DA12A1"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c>
          <w:tcPr>
            <w:tcW w:w="776" w:type="pct"/>
            <w:tcBorders>
              <w:top w:val="single" w:sz="18" w:space="0" w:color="5B9BD5"/>
              <w:left w:val="single" w:sz="12" w:space="0" w:color="5B9BD5"/>
              <w:bottom w:val="single" w:sz="12" w:space="0" w:color="5B9BD5"/>
              <w:right w:val="single" w:sz="12" w:space="0" w:color="5B9BD5"/>
            </w:tcBorders>
          </w:tcPr>
          <w:p w14:paraId="73096D2C"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77" w:type="pct"/>
            <w:tcBorders>
              <w:top w:val="single" w:sz="18" w:space="0" w:color="5B9BD5"/>
              <w:left w:val="single" w:sz="12" w:space="0" w:color="5B9BD5"/>
              <w:bottom w:val="single" w:sz="12" w:space="0" w:color="5B9BD5"/>
              <w:right w:val="single" w:sz="12" w:space="0" w:color="5B9BD5"/>
            </w:tcBorders>
          </w:tcPr>
          <w:p w14:paraId="4BAE2426"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78" w:type="pct"/>
            <w:tcBorders>
              <w:top w:val="single" w:sz="18" w:space="0" w:color="5B9BD5"/>
              <w:left w:val="single" w:sz="12" w:space="0" w:color="5B9BD5"/>
              <w:bottom w:val="single" w:sz="12" w:space="0" w:color="5B9BD5"/>
              <w:right w:val="single" w:sz="12" w:space="0" w:color="5B9BD5"/>
            </w:tcBorders>
          </w:tcPr>
          <w:p w14:paraId="72ADA6AF"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10" w:type="pct"/>
            <w:tcBorders>
              <w:top w:val="single" w:sz="18" w:space="0" w:color="5B9BD5"/>
              <w:left w:val="single" w:sz="12" w:space="0" w:color="5B9BD5"/>
              <w:bottom w:val="single" w:sz="12" w:space="0" w:color="5B9BD5"/>
              <w:right w:val="single" w:sz="12" w:space="0" w:color="5B9BD5"/>
            </w:tcBorders>
          </w:tcPr>
          <w:p w14:paraId="0AE08276"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094059" w14:paraId="433B54EE" w14:textId="77777777" w:rsidTr="000F115F">
        <w:tc>
          <w:tcPr>
            <w:cnfStyle w:val="001000000000" w:firstRow="0" w:lastRow="0" w:firstColumn="1" w:lastColumn="0" w:oddVBand="0" w:evenVBand="0" w:oddHBand="0" w:evenHBand="0" w:firstRowFirstColumn="0" w:firstRowLastColumn="0" w:lastRowFirstColumn="0" w:lastRowLastColumn="0"/>
            <w:tcW w:w="1183" w:type="pct"/>
            <w:tcBorders>
              <w:top w:val="single" w:sz="12" w:space="0" w:color="5B9BD5"/>
              <w:left w:val="single" w:sz="12" w:space="0" w:color="5B9BD5"/>
              <w:right w:val="single" w:sz="12" w:space="0" w:color="5B9BD5"/>
            </w:tcBorders>
            <w:noWrap/>
          </w:tcPr>
          <w:p w14:paraId="3F4EB4E2" w14:textId="77777777" w:rsidR="00094059" w:rsidRDefault="00094059">
            <w:pPr>
              <w:rPr>
                <w:rFonts w:asciiTheme="minorHAnsi" w:eastAsiaTheme="minorEastAsia" w:hAnsiTheme="minorHAnsi"/>
              </w:rPr>
            </w:pPr>
            <w:r>
              <w:rPr>
                <w:rFonts w:asciiTheme="minorHAnsi" w:eastAsiaTheme="minorEastAsia" w:hAnsiTheme="minorHAnsi"/>
                <w:lang w:val="es-ES"/>
              </w:rPr>
              <w:t>Punto B</w:t>
            </w:r>
          </w:p>
        </w:tc>
        <w:tc>
          <w:tcPr>
            <w:tcW w:w="776" w:type="pct"/>
            <w:tcBorders>
              <w:top w:val="single" w:sz="12" w:space="0" w:color="5B9BD5"/>
              <w:left w:val="single" w:sz="12" w:space="0" w:color="5B9BD5"/>
              <w:right w:val="single" w:sz="12" w:space="0" w:color="5B9BD5"/>
            </w:tcBorders>
          </w:tcPr>
          <w:p w14:paraId="497E1C17"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87</w:t>
            </w:r>
          </w:p>
        </w:tc>
        <w:tc>
          <w:tcPr>
            <w:tcW w:w="776" w:type="pct"/>
            <w:tcBorders>
              <w:top w:val="single" w:sz="12" w:space="0" w:color="5B9BD5"/>
              <w:left w:val="single" w:sz="12" w:space="0" w:color="5B9BD5"/>
              <w:right w:val="single" w:sz="12" w:space="0" w:color="5B9BD5"/>
            </w:tcBorders>
          </w:tcPr>
          <w:p w14:paraId="06087DF8"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c>
          <w:tcPr>
            <w:tcW w:w="777" w:type="pct"/>
            <w:tcBorders>
              <w:top w:val="single" w:sz="12" w:space="0" w:color="5B9BD5"/>
              <w:left w:val="single" w:sz="12" w:space="0" w:color="5B9BD5"/>
              <w:right w:val="single" w:sz="12" w:space="0" w:color="5B9BD5"/>
            </w:tcBorders>
          </w:tcPr>
          <w:p w14:paraId="0ED53DE2"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78" w:type="pct"/>
            <w:tcBorders>
              <w:top w:val="single" w:sz="12" w:space="0" w:color="5B9BD5"/>
              <w:left w:val="single" w:sz="12" w:space="0" w:color="5B9BD5"/>
              <w:right w:val="single" w:sz="12" w:space="0" w:color="5B9BD5"/>
            </w:tcBorders>
          </w:tcPr>
          <w:p w14:paraId="25B3AFB7"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10" w:type="pct"/>
            <w:tcBorders>
              <w:top w:val="single" w:sz="12" w:space="0" w:color="5B9BD5"/>
              <w:left w:val="single" w:sz="12" w:space="0" w:color="5B9BD5"/>
              <w:right w:val="single" w:sz="12" w:space="0" w:color="5B9BD5"/>
            </w:tcBorders>
          </w:tcPr>
          <w:p w14:paraId="7968C430"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094059" w14:paraId="68D1CE35" w14:textId="77777777" w:rsidTr="000F115F">
        <w:tc>
          <w:tcPr>
            <w:cnfStyle w:val="001000000000" w:firstRow="0" w:lastRow="0" w:firstColumn="1" w:lastColumn="0" w:oddVBand="0" w:evenVBand="0" w:oddHBand="0" w:evenHBand="0" w:firstRowFirstColumn="0" w:firstRowLastColumn="0" w:lastRowFirstColumn="0" w:lastRowLastColumn="0"/>
            <w:tcW w:w="1183" w:type="pct"/>
            <w:tcBorders>
              <w:top w:val="single" w:sz="12" w:space="0" w:color="5B9BD5"/>
              <w:left w:val="single" w:sz="12" w:space="0" w:color="5B9BD5"/>
              <w:bottom w:val="single" w:sz="12" w:space="0" w:color="5B9BD5"/>
              <w:right w:val="single" w:sz="12" w:space="0" w:color="5B9BD5"/>
            </w:tcBorders>
            <w:noWrap/>
          </w:tcPr>
          <w:p w14:paraId="56361317" w14:textId="77777777" w:rsidR="00094059" w:rsidRDefault="00094059">
            <w:pPr>
              <w:rPr>
                <w:rFonts w:asciiTheme="minorHAnsi" w:eastAsiaTheme="minorEastAsia" w:hAnsiTheme="minorHAnsi"/>
              </w:rPr>
            </w:pPr>
            <w:r>
              <w:rPr>
                <w:rFonts w:asciiTheme="minorHAnsi" w:eastAsiaTheme="minorEastAsia" w:hAnsiTheme="minorHAnsi"/>
                <w:lang w:val="es-ES"/>
              </w:rPr>
              <w:lastRenderedPageBreak/>
              <w:t>Punto C</w:t>
            </w:r>
          </w:p>
        </w:tc>
        <w:tc>
          <w:tcPr>
            <w:tcW w:w="776" w:type="pct"/>
            <w:tcBorders>
              <w:top w:val="single" w:sz="12" w:space="0" w:color="5B9BD5"/>
              <w:left w:val="single" w:sz="12" w:space="0" w:color="5B9BD5"/>
              <w:bottom w:val="single" w:sz="12" w:space="0" w:color="5B9BD5"/>
              <w:right w:val="single" w:sz="12" w:space="0" w:color="5B9BD5"/>
            </w:tcBorders>
          </w:tcPr>
          <w:p w14:paraId="73873105"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64</w:t>
            </w:r>
          </w:p>
        </w:tc>
        <w:tc>
          <w:tcPr>
            <w:tcW w:w="776" w:type="pct"/>
            <w:tcBorders>
              <w:top w:val="single" w:sz="12" w:space="0" w:color="5B9BD5"/>
              <w:left w:val="single" w:sz="12" w:space="0" w:color="5B9BD5"/>
              <w:bottom w:val="single" w:sz="12" w:space="0" w:color="5B9BD5"/>
              <w:right w:val="single" w:sz="12" w:space="0" w:color="5B9BD5"/>
            </w:tcBorders>
          </w:tcPr>
          <w:p w14:paraId="24707A97"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56</w:t>
            </w:r>
          </w:p>
        </w:tc>
        <w:tc>
          <w:tcPr>
            <w:tcW w:w="777" w:type="pct"/>
            <w:tcBorders>
              <w:top w:val="single" w:sz="12" w:space="0" w:color="5B9BD5"/>
              <w:left w:val="single" w:sz="12" w:space="0" w:color="5B9BD5"/>
              <w:bottom w:val="single" w:sz="12" w:space="0" w:color="5B9BD5"/>
              <w:right w:val="single" w:sz="12" w:space="0" w:color="5B9BD5"/>
            </w:tcBorders>
          </w:tcPr>
          <w:p w14:paraId="0A1BAA62"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c>
          <w:tcPr>
            <w:tcW w:w="778" w:type="pct"/>
            <w:tcBorders>
              <w:top w:val="single" w:sz="12" w:space="0" w:color="5B9BD5"/>
              <w:left w:val="single" w:sz="12" w:space="0" w:color="5B9BD5"/>
              <w:bottom w:val="single" w:sz="12" w:space="0" w:color="5B9BD5"/>
              <w:right w:val="single" w:sz="12" w:space="0" w:color="5B9BD5"/>
            </w:tcBorders>
          </w:tcPr>
          <w:p w14:paraId="62641591"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10" w:type="pct"/>
            <w:tcBorders>
              <w:top w:val="single" w:sz="12" w:space="0" w:color="5B9BD5"/>
              <w:left w:val="single" w:sz="12" w:space="0" w:color="5B9BD5"/>
              <w:bottom w:val="single" w:sz="12" w:space="0" w:color="5B9BD5"/>
              <w:right w:val="single" w:sz="12" w:space="0" w:color="5B9BD5"/>
            </w:tcBorders>
          </w:tcPr>
          <w:p w14:paraId="349C3CB5"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094059" w14:paraId="0E76493D" w14:textId="77777777" w:rsidTr="000F115F">
        <w:tc>
          <w:tcPr>
            <w:cnfStyle w:val="001000000000" w:firstRow="0" w:lastRow="0" w:firstColumn="1" w:lastColumn="0" w:oddVBand="0" w:evenVBand="0" w:oddHBand="0" w:evenHBand="0" w:firstRowFirstColumn="0" w:firstRowLastColumn="0" w:lastRowFirstColumn="0" w:lastRowLastColumn="0"/>
            <w:tcW w:w="1183" w:type="pct"/>
            <w:tcBorders>
              <w:top w:val="single" w:sz="12" w:space="0" w:color="5B9BD5"/>
              <w:left w:val="single" w:sz="12" w:space="0" w:color="5B9BD5"/>
              <w:bottom w:val="single" w:sz="12" w:space="0" w:color="5B9BD5"/>
              <w:right w:val="single" w:sz="12" w:space="0" w:color="5B9BD5"/>
            </w:tcBorders>
            <w:noWrap/>
          </w:tcPr>
          <w:p w14:paraId="53E0BB04" w14:textId="77777777" w:rsidR="00094059" w:rsidRDefault="00094059">
            <w:pPr>
              <w:rPr>
                <w:rFonts w:asciiTheme="minorHAnsi" w:eastAsiaTheme="minorEastAsia" w:hAnsiTheme="minorHAnsi"/>
              </w:rPr>
            </w:pPr>
            <w:r>
              <w:rPr>
                <w:rFonts w:asciiTheme="minorHAnsi" w:eastAsiaTheme="minorEastAsia" w:hAnsiTheme="minorHAnsi"/>
                <w:lang w:val="es-ES"/>
              </w:rPr>
              <w:t>Punto D</w:t>
            </w:r>
          </w:p>
        </w:tc>
        <w:tc>
          <w:tcPr>
            <w:tcW w:w="776" w:type="pct"/>
            <w:tcBorders>
              <w:top w:val="single" w:sz="12" w:space="0" w:color="5B9BD5"/>
              <w:left w:val="single" w:sz="12" w:space="0" w:color="5B9BD5"/>
              <w:bottom w:val="single" w:sz="12" w:space="0" w:color="5B9BD5"/>
              <w:right w:val="single" w:sz="12" w:space="0" w:color="5B9BD5"/>
            </w:tcBorders>
          </w:tcPr>
          <w:p w14:paraId="6F737AA4"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37</w:t>
            </w:r>
          </w:p>
        </w:tc>
        <w:tc>
          <w:tcPr>
            <w:tcW w:w="776" w:type="pct"/>
            <w:tcBorders>
              <w:top w:val="single" w:sz="12" w:space="0" w:color="5B9BD5"/>
              <w:left w:val="single" w:sz="12" w:space="0" w:color="5B9BD5"/>
              <w:bottom w:val="single" w:sz="12" w:space="0" w:color="5B9BD5"/>
              <w:right w:val="single" w:sz="12" w:space="0" w:color="5B9BD5"/>
            </w:tcBorders>
          </w:tcPr>
          <w:p w14:paraId="3C34DEE3"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32</w:t>
            </w:r>
          </w:p>
        </w:tc>
        <w:tc>
          <w:tcPr>
            <w:tcW w:w="777" w:type="pct"/>
            <w:tcBorders>
              <w:top w:val="single" w:sz="12" w:space="0" w:color="5B9BD5"/>
              <w:left w:val="single" w:sz="12" w:space="0" w:color="5B9BD5"/>
              <w:bottom w:val="single" w:sz="12" w:space="0" w:color="5B9BD5"/>
              <w:right w:val="single" w:sz="12" w:space="0" w:color="5B9BD5"/>
            </w:tcBorders>
          </w:tcPr>
          <w:p w14:paraId="5357874D"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91</w:t>
            </w:r>
          </w:p>
        </w:tc>
        <w:tc>
          <w:tcPr>
            <w:tcW w:w="778" w:type="pct"/>
            <w:tcBorders>
              <w:top w:val="single" w:sz="12" w:space="0" w:color="5B9BD5"/>
              <w:left w:val="single" w:sz="12" w:space="0" w:color="5B9BD5"/>
              <w:bottom w:val="single" w:sz="12" w:space="0" w:color="5B9BD5"/>
              <w:right w:val="single" w:sz="12" w:space="0" w:color="5B9BD5"/>
            </w:tcBorders>
          </w:tcPr>
          <w:p w14:paraId="5FEE70D5"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c>
          <w:tcPr>
            <w:tcW w:w="710" w:type="pct"/>
            <w:tcBorders>
              <w:top w:val="single" w:sz="12" w:space="0" w:color="5B9BD5"/>
              <w:left w:val="single" w:sz="12" w:space="0" w:color="5B9BD5"/>
              <w:bottom w:val="single" w:sz="12" w:space="0" w:color="5B9BD5"/>
              <w:right w:val="single" w:sz="12" w:space="0" w:color="5B9BD5"/>
            </w:tcBorders>
          </w:tcPr>
          <w:p w14:paraId="596B8FBE"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094059" w14:paraId="1BB62FD1" w14:textId="77777777" w:rsidTr="000F115F">
        <w:tc>
          <w:tcPr>
            <w:cnfStyle w:val="001000000000" w:firstRow="0" w:lastRow="0" w:firstColumn="1" w:lastColumn="0" w:oddVBand="0" w:evenVBand="0" w:oddHBand="0" w:evenHBand="0" w:firstRowFirstColumn="0" w:firstRowLastColumn="0" w:lastRowFirstColumn="0" w:lastRowLastColumn="0"/>
            <w:tcW w:w="1183" w:type="pct"/>
            <w:tcBorders>
              <w:top w:val="single" w:sz="12" w:space="0" w:color="5B9BD5"/>
              <w:left w:val="single" w:sz="12" w:space="0" w:color="5B9BD5"/>
              <w:bottom w:val="single" w:sz="12" w:space="0" w:color="5B9BD5"/>
              <w:right w:val="single" w:sz="12" w:space="0" w:color="5B9BD5"/>
            </w:tcBorders>
            <w:noWrap/>
          </w:tcPr>
          <w:p w14:paraId="6AE45B23" w14:textId="77777777" w:rsidR="00094059" w:rsidRDefault="00094059">
            <w:pPr>
              <w:rPr>
                <w:rFonts w:asciiTheme="minorHAnsi" w:eastAsiaTheme="minorEastAsia" w:hAnsiTheme="minorHAnsi"/>
              </w:rPr>
            </w:pPr>
            <w:r>
              <w:rPr>
                <w:rFonts w:asciiTheme="minorHAnsi" w:eastAsiaTheme="minorEastAsia" w:hAnsiTheme="minorHAnsi"/>
                <w:lang w:val="es-ES"/>
              </w:rPr>
              <w:t>Punto E</w:t>
            </w:r>
          </w:p>
        </w:tc>
        <w:tc>
          <w:tcPr>
            <w:tcW w:w="776" w:type="pct"/>
            <w:tcBorders>
              <w:top w:val="single" w:sz="12" w:space="0" w:color="5B9BD5"/>
              <w:left w:val="single" w:sz="12" w:space="0" w:color="5B9BD5"/>
              <w:bottom w:val="single" w:sz="12" w:space="0" w:color="5B9BD5"/>
              <w:right w:val="single" w:sz="12" w:space="0" w:color="5B9BD5"/>
            </w:tcBorders>
          </w:tcPr>
          <w:p w14:paraId="55892D79"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93</w:t>
            </w:r>
          </w:p>
        </w:tc>
        <w:tc>
          <w:tcPr>
            <w:tcW w:w="776" w:type="pct"/>
            <w:tcBorders>
              <w:top w:val="single" w:sz="12" w:space="0" w:color="5B9BD5"/>
              <w:left w:val="single" w:sz="12" w:space="0" w:color="5B9BD5"/>
              <w:bottom w:val="single" w:sz="12" w:space="0" w:color="5B9BD5"/>
              <w:right w:val="single" w:sz="12" w:space="0" w:color="5B9BD5"/>
            </w:tcBorders>
          </w:tcPr>
          <w:p w14:paraId="0AA25A32"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35</w:t>
            </w:r>
          </w:p>
        </w:tc>
        <w:tc>
          <w:tcPr>
            <w:tcW w:w="777" w:type="pct"/>
            <w:tcBorders>
              <w:top w:val="single" w:sz="12" w:space="0" w:color="5B9BD5"/>
              <w:left w:val="single" w:sz="12" w:space="0" w:color="5B9BD5"/>
              <w:bottom w:val="single" w:sz="12" w:space="0" w:color="5B9BD5"/>
              <w:right w:val="single" w:sz="12" w:space="0" w:color="5B9BD5"/>
            </w:tcBorders>
          </w:tcPr>
          <w:p w14:paraId="116ADE79"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54</w:t>
            </w:r>
          </w:p>
        </w:tc>
        <w:tc>
          <w:tcPr>
            <w:tcW w:w="778" w:type="pct"/>
            <w:tcBorders>
              <w:top w:val="single" w:sz="12" w:space="0" w:color="5B9BD5"/>
              <w:left w:val="single" w:sz="12" w:space="0" w:color="5B9BD5"/>
              <w:bottom w:val="single" w:sz="12" w:space="0" w:color="5B9BD5"/>
              <w:right w:val="single" w:sz="12" w:space="0" w:color="5B9BD5"/>
            </w:tcBorders>
          </w:tcPr>
          <w:p w14:paraId="4BE5852C"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43</w:t>
            </w:r>
          </w:p>
        </w:tc>
        <w:tc>
          <w:tcPr>
            <w:tcW w:w="710" w:type="pct"/>
            <w:tcBorders>
              <w:top w:val="single" w:sz="12" w:space="0" w:color="5B9BD5"/>
              <w:left w:val="single" w:sz="12" w:space="0" w:color="5B9BD5"/>
              <w:bottom w:val="single" w:sz="12" w:space="0" w:color="5B9BD5"/>
              <w:right w:val="single" w:sz="12" w:space="0" w:color="5B9BD5"/>
            </w:tcBorders>
          </w:tcPr>
          <w:p w14:paraId="3F32D22F" w14:textId="77777777" w:rsidR="00094059" w:rsidRDefault="0009405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r>
    </w:tbl>
    <w:p w14:paraId="37551721" w14:textId="77777777" w:rsidR="00094059" w:rsidRPr="00094059" w:rsidRDefault="00C62911" w:rsidP="00C62911">
      <w:pPr>
        <w:pStyle w:val="Notatabla"/>
      </w:pPr>
      <w:r>
        <w:t>Datos obtenidos de las pruebas realizadas (elaboración propia).</w:t>
      </w:r>
    </w:p>
    <w:p w14:paraId="56651B4A" w14:textId="77777777" w:rsidR="009F7F1E" w:rsidRPr="00D2551E" w:rsidRDefault="00D51A87" w:rsidP="004029B0">
      <w:pPr>
        <w:pStyle w:val="Ttulo2"/>
        <w:numPr>
          <w:ilvl w:val="1"/>
          <w:numId w:val="29"/>
        </w:numPr>
      </w:pPr>
      <w:bookmarkStart w:id="41" w:name="_Toc6920988"/>
      <w:r w:rsidRPr="00D2551E">
        <w:t>Documentación de la prueba del prototipo</w:t>
      </w:r>
      <w:bookmarkEnd w:id="41"/>
    </w:p>
    <w:p w14:paraId="7FD4B89A" w14:textId="4CA85A57" w:rsidR="001275ED" w:rsidRDefault="0068761A">
      <w:pPr>
        <w:spacing w:after="160" w:line="259" w:lineRule="auto"/>
        <w:ind w:firstLine="0"/>
        <w:rPr>
          <w:rFonts w:eastAsiaTheme="majorEastAsia" w:cstheme="majorBidi"/>
          <w:b/>
          <w:iCs/>
          <w:caps/>
        </w:rPr>
      </w:pPr>
      <w:bookmarkStart w:id="42" w:name="_Toc1383171"/>
      <w:r>
        <w:rPr>
          <w:noProof/>
          <w:lang w:eastAsia="es-BO"/>
        </w:rPr>
        <w:drawing>
          <wp:inline distT="0" distB="0" distL="0" distR="0" wp14:anchorId="719E978A" wp14:editId="6C288476">
            <wp:extent cx="5686425" cy="3095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3095625"/>
                    </a:xfrm>
                    <a:prstGeom prst="rect">
                      <a:avLst/>
                    </a:prstGeom>
                    <a:noFill/>
                    <a:ln>
                      <a:noFill/>
                    </a:ln>
                  </pic:spPr>
                </pic:pic>
              </a:graphicData>
            </a:graphic>
          </wp:inline>
        </w:drawing>
      </w:r>
      <w:r w:rsidR="001275ED">
        <w:br w:type="page"/>
      </w:r>
    </w:p>
    <w:p w14:paraId="1EBADA2B" w14:textId="77777777" w:rsidR="009F7F1E" w:rsidRDefault="009F7F1E" w:rsidP="00976721">
      <w:pPr>
        <w:pStyle w:val="Ttulo7"/>
      </w:pPr>
      <w:bookmarkStart w:id="43" w:name="_Toc6920989"/>
      <w:r w:rsidRPr="00D2551E">
        <w:lastRenderedPageBreak/>
        <w:t>RESULTADOS ESPERADOS</w:t>
      </w:r>
      <w:bookmarkEnd w:id="42"/>
      <w:bookmarkEnd w:id="43"/>
    </w:p>
    <w:p w14:paraId="0EA08C3F" w14:textId="616EF7B0" w:rsidR="007B1572" w:rsidRDefault="007B1572" w:rsidP="007B1572">
      <w:r>
        <w:t xml:space="preserve">Al finalizar este trabajo se han obtenido importantes conclusiones, una de ellas y tal vez es que para la realización de un </w:t>
      </w:r>
      <w:r w:rsidR="00937EDB">
        <w:t>sistema de detección física como sonora</w:t>
      </w:r>
      <w:r>
        <w:t xml:space="preserve"> no se necesita grandes inversiones económicas ni tecnología punta, pues contando con recursos limitados se ha logrado desarrollar un dispositivo de detección física y sonora con microcontrolador</w:t>
      </w:r>
      <w:r w:rsidR="00937EDB">
        <w:t xml:space="preserve"> </w:t>
      </w:r>
      <w:r w:rsidR="00605F21">
        <w:t>Arduino</w:t>
      </w:r>
      <w:r>
        <w:t>.</w:t>
      </w:r>
    </w:p>
    <w:p w14:paraId="40310BAD" w14:textId="77777777" w:rsidR="007B1572" w:rsidRDefault="007B1572" w:rsidP="007B1572">
      <w:r>
        <w:t>Al estudiarlos y trabajar con microcontroladores, se ha interiorizado la gran importancia y enorme versatilidad de la que disponen, ya que las aplicaciones relativamente complejas, como las que envuelve al presente proyecto, son llevadas a cabo sin mayor problema pues con un solo microcontrolador se controla la plataforma. Eso demuestra que se puede hacer el control automático de casi cualquier proceso o conjunto de procesos.</w:t>
      </w:r>
    </w:p>
    <w:p w14:paraId="3499CDEE" w14:textId="77777777" w:rsidR="007B1572" w:rsidRDefault="007B1572" w:rsidP="007B1572">
      <w:r>
        <w:t>En este proyecto en particular se conectó al microcontrolador un sensor de ultrasonido y un sensor de sonido conectados a la batería de la motocicleta y hacer que el dispositivo funcione tal y como estaba previsto. La programación de la interacción de unos con otros ha resultado bastante sencilla.</w:t>
      </w:r>
    </w:p>
    <w:p w14:paraId="0B7DF463" w14:textId="77777777" w:rsidR="007B1572" w:rsidRDefault="007B1572" w:rsidP="007B1572">
      <w:r>
        <w:t>La detección de las distancias y por sonido de los vehículos ha resultado satisfactoria, permitiendo empezar a pensar en usos más específicos para este tipo de dispositivo, tal y como se lo desarrollo en el proyecto.</w:t>
      </w:r>
    </w:p>
    <w:p w14:paraId="3A5EC192" w14:textId="7A153408" w:rsidR="00980E01" w:rsidRDefault="007B1572" w:rsidP="007B1572">
      <w:r>
        <w:t>Se ha logrado el objetivo general de este proyecto, ya que la creación manual de la estructura y la programación para controlar las distancias y el sonido han sido satisfactorias. La estructura es práctica y estable y la programación cumple con todas las funciones que se requiere y realice el sistema de detección física y sonora.</w:t>
      </w:r>
    </w:p>
    <w:p w14:paraId="6034D6DD" w14:textId="77777777" w:rsidR="00980E01" w:rsidRPr="00D2551E" w:rsidRDefault="00980E01" w:rsidP="00980E01"/>
    <w:p w14:paraId="6623BF30" w14:textId="77777777" w:rsidR="001275ED" w:rsidRDefault="001275ED">
      <w:pPr>
        <w:spacing w:after="160" w:line="259" w:lineRule="auto"/>
        <w:ind w:firstLine="0"/>
        <w:rPr>
          <w:rFonts w:eastAsiaTheme="majorEastAsia" w:cstheme="majorBidi"/>
          <w:b/>
          <w:iCs/>
          <w:caps/>
        </w:rPr>
      </w:pPr>
      <w:bookmarkStart w:id="44" w:name="_Toc1383172"/>
      <w:r>
        <w:br w:type="page"/>
      </w:r>
    </w:p>
    <w:p w14:paraId="046A8BA7" w14:textId="77777777" w:rsidR="009F7F1E" w:rsidRDefault="009F7F1E" w:rsidP="00976721">
      <w:pPr>
        <w:pStyle w:val="Ttulo7"/>
      </w:pPr>
      <w:bookmarkStart w:id="45" w:name="_Toc6920990"/>
      <w:r w:rsidRPr="00D2551E">
        <w:lastRenderedPageBreak/>
        <w:t>CONCLUSIONES</w:t>
      </w:r>
      <w:bookmarkEnd w:id="44"/>
      <w:bookmarkEnd w:id="45"/>
    </w:p>
    <w:p w14:paraId="1121F5C7" w14:textId="77777777" w:rsidR="001F57F5" w:rsidRDefault="001F57F5" w:rsidP="001F57F5">
      <w:r>
        <w:t>El diseño funcional del Sistema de Detección debe reflejar de manera general el funcionamiento del Sistema de Detección, debido a que es el punto del cual se empieza a identificar y desarrollar las partes del Sistema de Detección según su aporte al funcionamiento del Sistema final.</w:t>
      </w:r>
    </w:p>
    <w:p w14:paraId="5EDEA0D8" w14:textId="77777777" w:rsidR="001F57F5" w:rsidRDefault="001F57F5" w:rsidP="001F57F5">
      <w:r>
        <w:t>La selección del tipo de sensores y actuadores a emplear debe estar acorde a las necesidades, tanto de espacio, tipo de señal, sensibilidad, precisión, en caso de emitir las señales según las distancias y sonido.</w:t>
      </w:r>
    </w:p>
    <w:p w14:paraId="669AB2C2" w14:textId="1DCD583C" w:rsidR="00980E01" w:rsidRPr="00D2551E" w:rsidRDefault="001F57F5" w:rsidP="001F57F5">
      <w:r>
        <w:t>Estructurar más detalladamente el sistema que forma el Sistema de Detección mediante la programación Arduino, es de gran ayuda al realizar el diseño electrónico, el mismo que debe ser realizado presente todo lo que se dispone para realizarlo, con el fin de evitar el uso de elementos o circuitos electrónicos adicionales que aumentarían el espacio.</w:t>
      </w:r>
    </w:p>
    <w:p w14:paraId="57C8AA78" w14:textId="77777777" w:rsidR="001275ED" w:rsidRDefault="001275ED">
      <w:pPr>
        <w:spacing w:after="160" w:line="259" w:lineRule="auto"/>
        <w:ind w:firstLine="0"/>
        <w:rPr>
          <w:rFonts w:eastAsiaTheme="majorEastAsia" w:cstheme="majorBidi"/>
          <w:b/>
          <w:iCs/>
          <w:caps/>
        </w:rPr>
      </w:pPr>
      <w:bookmarkStart w:id="46" w:name="_Toc1383173"/>
      <w:r>
        <w:br w:type="page"/>
      </w:r>
    </w:p>
    <w:p w14:paraId="4840B04F" w14:textId="77777777" w:rsidR="009F7F1E" w:rsidRDefault="009F7F1E" w:rsidP="00976721">
      <w:pPr>
        <w:pStyle w:val="Ttulo7"/>
      </w:pPr>
      <w:bookmarkStart w:id="47" w:name="_Toc6920991"/>
      <w:r w:rsidRPr="00D2551E">
        <w:lastRenderedPageBreak/>
        <w:t>RECOMENDACIONES</w:t>
      </w:r>
      <w:bookmarkEnd w:id="46"/>
      <w:bookmarkEnd w:id="47"/>
    </w:p>
    <w:p w14:paraId="74A621E2" w14:textId="77777777" w:rsidR="00F528C2" w:rsidRDefault="00F528C2" w:rsidP="00F528C2">
      <w:r>
        <w:t>Se recomienda antes de realizar el diseño electrónico, tener desarrollado el diseño funcional y establecido las características deseadas, para evitar diseñar nuevamente en caso de haber pasado por alto algún detalle.</w:t>
      </w:r>
    </w:p>
    <w:p w14:paraId="246EC8F3" w14:textId="77777777" w:rsidR="00F528C2" w:rsidRDefault="00F528C2" w:rsidP="00F528C2">
      <w:r>
        <w:t>El ensamble de los sensores y circuitos debe ser realizado lo más exacto posible, debido a la cantidad de espacio disponible y la debida colocación y sujeto al chasis por el movimiento que puede provocar la motocicleta al momento de ejecutarse.</w:t>
      </w:r>
    </w:p>
    <w:p w14:paraId="0133EC2A" w14:textId="457A863A" w:rsidR="00980E01" w:rsidRPr="00D2551E" w:rsidRDefault="00F528C2" w:rsidP="00F528C2">
      <w:r>
        <w:t>El mantenimiento de la batería de la motocicleta es un factor muy importante que debe ser tomado en cuenta, ya que según pruebas el buen estado de la batería de la motocicleta es primordial para el buen funcionamiento de sistema eléctrico de la motocicleta como para el sistema de detección física y sonora, en especial si lo queremos para cuando se esté circulando en las vías con alto tráfico y en altas velocidades.</w:t>
      </w:r>
    </w:p>
    <w:p w14:paraId="3FF7C7B2" w14:textId="77777777" w:rsidR="001275ED" w:rsidRDefault="001275ED">
      <w:pPr>
        <w:spacing w:after="160" w:line="259" w:lineRule="auto"/>
        <w:ind w:firstLine="0"/>
        <w:rPr>
          <w:rFonts w:eastAsiaTheme="majorEastAsia" w:cstheme="majorBidi"/>
          <w:b/>
          <w:iCs/>
          <w:caps/>
        </w:rPr>
      </w:pPr>
      <w:bookmarkStart w:id="48" w:name="_Toc1383174"/>
      <w:r>
        <w:br w:type="page"/>
      </w:r>
    </w:p>
    <w:p w14:paraId="1FB4D999" w14:textId="77777777" w:rsidR="009F7F1E" w:rsidRPr="00D2551E" w:rsidRDefault="009F7F1E" w:rsidP="00976721">
      <w:pPr>
        <w:pStyle w:val="Ttulo7"/>
      </w:pPr>
      <w:bookmarkStart w:id="49" w:name="_Toc6920992"/>
      <w:r w:rsidRPr="00D2551E">
        <w:lastRenderedPageBreak/>
        <w:t>FUENTES DE INFORMACIÓN BIBLIOGRÁFICA</w:t>
      </w:r>
      <w:bookmarkEnd w:id="48"/>
      <w:bookmarkEnd w:id="49"/>
    </w:p>
    <w:bookmarkStart w:id="50" w:name="_Toc1383175" w:displacedByCustomXml="next"/>
    <w:sdt>
      <w:sdtPr>
        <w:rPr>
          <w:rFonts w:eastAsiaTheme="minorHAnsi" w:cstheme="minorBidi"/>
          <w:b w:val="0"/>
          <w:caps w:val="0"/>
          <w:szCs w:val="22"/>
          <w:lang w:val="es-ES"/>
        </w:rPr>
        <w:id w:val="-2123286887"/>
        <w:docPartObj>
          <w:docPartGallery w:val="Bibliographies"/>
          <w:docPartUnique/>
        </w:docPartObj>
      </w:sdtPr>
      <w:sdtEndPr>
        <w:rPr>
          <w:lang w:val="es-BO"/>
        </w:rPr>
      </w:sdtEndPr>
      <w:sdtContent>
        <w:p w14:paraId="780C9107" w14:textId="243B8772" w:rsidR="004029B0" w:rsidRDefault="004029B0">
          <w:pPr>
            <w:pStyle w:val="Ttulo1"/>
          </w:pPr>
        </w:p>
        <w:sdt>
          <w:sdtPr>
            <w:id w:val="111145805"/>
            <w:bibliography/>
          </w:sdtPr>
          <w:sdtEndPr/>
          <w:sdtContent>
            <w:p w14:paraId="39F7BD57" w14:textId="3591965F" w:rsidR="004E6D16" w:rsidRPr="001564E5" w:rsidRDefault="004029B0" w:rsidP="004E6D16">
              <w:pPr>
                <w:rPr>
                  <w:rFonts w:cs="Times New Roman"/>
                  <w:noProof/>
                  <w:szCs w:val="24"/>
                </w:rPr>
              </w:pPr>
              <w:r>
                <w:fldChar w:fldCharType="begin"/>
              </w:r>
              <w:r>
                <w:instrText>BIBLIOGRAPHY</w:instrText>
              </w:r>
              <w:r>
                <w:fldChar w:fldCharType="separate"/>
              </w:r>
              <w:r w:rsidR="004E6D16" w:rsidRPr="004E6D16">
                <w:rPr>
                  <w:rFonts w:cs="Times New Roman"/>
                  <w:noProof/>
                  <w:szCs w:val="24"/>
                </w:rPr>
                <w:t xml:space="preserve"> </w:t>
              </w:r>
              <w:r w:rsidR="004E6D16" w:rsidRPr="001564E5">
                <w:rPr>
                  <w:rFonts w:cs="Times New Roman"/>
                  <w:noProof/>
                  <w:szCs w:val="24"/>
                </w:rPr>
                <w:t>Alfredo Moreno Muños, Sheila Córcoles Córcoles "Aprende Arduinoo en un Fin de Semana" www.timeofsoftware.com - www.aprendeenunfindesemana.com.</w:t>
              </w:r>
            </w:p>
            <w:p w14:paraId="7027749D" w14:textId="77777777" w:rsidR="004E6D16" w:rsidRPr="001564E5" w:rsidRDefault="004E6D16" w:rsidP="004E6D16">
              <w:pPr>
                <w:rPr>
                  <w:rStyle w:val="markedcontent"/>
                  <w:rFonts w:cs="Times New Roman"/>
                  <w:szCs w:val="24"/>
                </w:rPr>
              </w:pPr>
              <w:r w:rsidRPr="001564E5">
                <w:rPr>
                  <w:rStyle w:val="markedcontent"/>
                  <w:rFonts w:cs="Times New Roman"/>
                  <w:szCs w:val="24"/>
                </w:rPr>
                <w:t>Giogio Olivero, Mario Ciardulli, Vanessa Poli, Michelle Nebiolo "Arduino Libro de Proyectos"</w:t>
              </w:r>
            </w:p>
            <w:p w14:paraId="34B1AC36" w14:textId="77777777" w:rsidR="004E6D16" w:rsidRPr="001564E5" w:rsidRDefault="004E6D16" w:rsidP="004E6D16">
              <w:pPr>
                <w:rPr>
                  <w:rFonts w:cs="Times New Roman"/>
                  <w:szCs w:val="24"/>
                </w:rPr>
              </w:pPr>
              <w:r w:rsidRPr="001564E5">
                <w:rPr>
                  <w:rFonts w:cs="Times New Roman"/>
                  <w:noProof/>
                  <w:szCs w:val="24"/>
                </w:rPr>
                <w:t xml:space="preserve">Óscar Torrente Artero "Arduino Curso Practico de Formacion" </w:t>
              </w:r>
              <w:r w:rsidRPr="001564E5">
                <w:rPr>
                  <w:rFonts w:cs="Times New Roman"/>
                  <w:szCs w:val="24"/>
                </w:rPr>
                <w:t>Alfaomega Grupo Editor, S.A. de C.V., México.</w:t>
              </w:r>
            </w:p>
            <w:p w14:paraId="1F287327" w14:textId="77777777" w:rsidR="004E6D16" w:rsidRPr="001564E5" w:rsidRDefault="004E6D16" w:rsidP="004E6D16">
              <w:pPr>
                <w:rPr>
                  <w:rFonts w:cs="Times New Roman"/>
                  <w:noProof/>
                  <w:szCs w:val="24"/>
                </w:rPr>
              </w:pPr>
              <w:r w:rsidRPr="001564E5">
                <w:rPr>
                  <w:rFonts w:cs="Times New Roman"/>
                  <w:szCs w:val="24"/>
                </w:rPr>
                <w:t>José Manuel Ruiz Gutiérrez "Manual de Programación de Arduino", San Francisco, California, 94105, USA</w:t>
              </w:r>
            </w:p>
            <w:p w14:paraId="1524C091" w14:textId="7888F7D9" w:rsidR="00113F36" w:rsidRDefault="004E6D16" w:rsidP="004E6D16">
              <w:pPr>
                <w:pStyle w:val="Bibliografa"/>
                <w:ind w:left="720" w:hanging="720"/>
                <w:rPr>
                  <w:noProof/>
                  <w:szCs w:val="24"/>
                </w:rPr>
              </w:pPr>
              <w:r>
                <w:rPr>
                  <w:rFonts w:cs="Times New Roman"/>
                  <w:noProof/>
                  <w:szCs w:val="24"/>
                </w:rPr>
                <w:t>http://elprofegarcia.com/</w:t>
              </w:r>
            </w:p>
            <w:p w14:paraId="3DFC3A71" w14:textId="6D234F5D" w:rsidR="004029B0" w:rsidRPr="00113F36" w:rsidRDefault="004029B0" w:rsidP="00113F36">
              <w:pPr>
                <w:pStyle w:val="Bibliografa"/>
                <w:ind w:left="720" w:hanging="720"/>
                <w:rPr>
                  <w:noProof/>
                  <w:szCs w:val="24"/>
                </w:rPr>
                <w:sectPr w:rsidR="004029B0" w:rsidRPr="00113F36" w:rsidSect="00E44F55">
                  <w:headerReference w:type="default" r:id="rId18"/>
                  <w:pgSz w:w="12240" w:h="15840" w:code="1"/>
                  <w:pgMar w:top="1440" w:right="1440" w:bottom="1440" w:left="1440" w:header="709" w:footer="709" w:gutter="0"/>
                  <w:pgNumType w:start="1"/>
                  <w:cols w:space="708"/>
                  <w:docGrid w:linePitch="360"/>
                </w:sectPr>
              </w:pPr>
              <w:r>
                <w:rPr>
                  <w:b/>
                  <w:bCs/>
                </w:rPr>
                <w:fldChar w:fldCharType="end"/>
              </w:r>
            </w:p>
          </w:sdtContent>
        </w:sdt>
      </w:sdtContent>
    </w:sdt>
    <w:p w14:paraId="105ACAA2" w14:textId="77777777" w:rsidR="00E50952" w:rsidRDefault="009F7F1E" w:rsidP="00976721">
      <w:pPr>
        <w:pStyle w:val="Ttulo8"/>
      </w:pPr>
      <w:bookmarkStart w:id="51" w:name="_Toc6920993"/>
      <w:r w:rsidRPr="00D2551E">
        <w:lastRenderedPageBreak/>
        <w:t>ANEXOS</w:t>
      </w:r>
      <w:bookmarkEnd w:id="50"/>
      <w:bookmarkEnd w:id="51"/>
    </w:p>
    <w:sectPr w:rsidR="00E50952" w:rsidSect="00E44F55">
      <w:headerReference w:type="default" r:id="rId19"/>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3BF6A" w14:textId="77777777" w:rsidR="002E5C50" w:rsidRDefault="002E5C50" w:rsidP="00C40C0A">
      <w:pPr>
        <w:spacing w:line="240" w:lineRule="auto"/>
      </w:pPr>
      <w:r>
        <w:separator/>
      </w:r>
    </w:p>
  </w:endnote>
  <w:endnote w:type="continuationSeparator" w:id="0">
    <w:p w14:paraId="666D7645" w14:textId="77777777" w:rsidR="002E5C50" w:rsidRDefault="002E5C50"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8F812" w14:textId="77777777" w:rsidR="002E5C50" w:rsidRDefault="002E5C50" w:rsidP="00C40C0A">
      <w:pPr>
        <w:spacing w:line="240" w:lineRule="auto"/>
      </w:pPr>
      <w:r>
        <w:separator/>
      </w:r>
    </w:p>
  </w:footnote>
  <w:footnote w:type="continuationSeparator" w:id="0">
    <w:p w14:paraId="5921386C" w14:textId="77777777" w:rsidR="002E5C50" w:rsidRDefault="002E5C50"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7802619"/>
      <w:docPartObj>
        <w:docPartGallery w:val="Page Numbers (Top of Page)"/>
        <w:docPartUnique/>
      </w:docPartObj>
    </w:sdtPr>
    <w:sdtEndPr/>
    <w:sdtContent>
      <w:p w14:paraId="29EAAF68" w14:textId="77777777" w:rsidR="00771EB7" w:rsidRDefault="00771E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2B5802FF" w14:textId="77777777" w:rsidR="00771EB7" w:rsidRDefault="00771EB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F102C" w14:textId="77777777" w:rsidR="00771EB7" w:rsidRDefault="00771E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5699E"/>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 w15:restartNumberingAfterBreak="0">
    <w:nsid w:val="0DB50E5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E160CDB"/>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FC53D5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5" w15:restartNumberingAfterBreak="0">
    <w:nsid w:val="1A9745FA"/>
    <w:multiLevelType w:val="hybridMultilevel"/>
    <w:tmpl w:val="536020F4"/>
    <w:lvl w:ilvl="0" w:tplc="F5BAABD8">
      <w:start w:val="1"/>
      <w:numFmt w:val="upperRoman"/>
      <w:lvlText w:val="CAPÍTULO %1"/>
      <w:lvlJc w:val="right"/>
      <w:pPr>
        <w:ind w:left="1080" w:hanging="360"/>
      </w:pPr>
      <w:rPr>
        <w:rFonts w:ascii="Times New Roman" w:hAnsi="Times New Roman" w:hint="default"/>
        <w:b/>
        <w:i w:val="0"/>
        <w:strike w:val="0"/>
        <w:dstrike w:val="0"/>
        <w:vanish w:val="0"/>
        <w:sz w:val="24"/>
        <w:vertAlign w:val="baseline"/>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6" w15:restartNumberingAfterBreak="0">
    <w:nsid w:val="1CCF6A1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23B80861"/>
    <w:multiLevelType w:val="hybridMultilevel"/>
    <w:tmpl w:val="2668E576"/>
    <w:lvl w:ilvl="0" w:tplc="6FC6A1A8">
      <w:start w:val="1"/>
      <w:numFmt w:val="upperRoman"/>
      <w:lvlText w:val="CAPÍTULO %1"/>
      <w:lvlJc w:val="lef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AA83625"/>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9" w15:restartNumberingAfterBreak="0">
    <w:nsid w:val="30380C3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309C1DB1"/>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362731F7"/>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2" w15:restartNumberingAfterBreak="0">
    <w:nsid w:val="39287A1F"/>
    <w:multiLevelType w:val="hybridMultilevel"/>
    <w:tmpl w:val="B7D4B7E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3E6B40C9"/>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14706F5"/>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5" w15:restartNumberingAfterBreak="0">
    <w:nsid w:val="44430EE3"/>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50772B06"/>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521063F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531C1F32"/>
    <w:multiLevelType w:val="hybridMultilevel"/>
    <w:tmpl w:val="3AE24246"/>
    <w:lvl w:ilvl="0" w:tplc="F5BAABD8">
      <w:start w:val="1"/>
      <w:numFmt w:val="upperRoman"/>
      <w:lvlText w:val="CAPÍTULO %1"/>
      <w:lvlJc w:val="right"/>
      <w:pPr>
        <w:ind w:left="1080" w:hanging="360"/>
      </w:pPr>
      <w:rPr>
        <w:rFonts w:ascii="Times New Roman" w:hAnsi="Times New Roman" w:hint="default"/>
        <w:b/>
        <w:i w:val="0"/>
        <w:sz w:val="24"/>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9" w15:restartNumberingAfterBreak="0">
    <w:nsid w:val="538C75D9"/>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15:restartNumberingAfterBreak="0">
    <w:nsid w:val="57592B2E"/>
    <w:multiLevelType w:val="hybridMultilevel"/>
    <w:tmpl w:val="08C854D0"/>
    <w:lvl w:ilvl="0" w:tplc="F5BAABD8">
      <w:start w:val="1"/>
      <w:numFmt w:val="upperRoman"/>
      <w:lvlText w:val="CAPÍTULO %1"/>
      <w:lvlJc w:val="right"/>
      <w:pPr>
        <w:ind w:left="3915" w:hanging="360"/>
      </w:pPr>
      <w:rPr>
        <w:rFonts w:ascii="Times New Roman" w:hAnsi="Times New Roman" w:hint="default"/>
        <w:b/>
        <w:i w:val="0"/>
        <w:sz w:val="24"/>
      </w:rPr>
    </w:lvl>
    <w:lvl w:ilvl="1" w:tplc="400A0019" w:tentative="1">
      <w:start w:val="1"/>
      <w:numFmt w:val="lowerLetter"/>
      <w:lvlText w:val="%2."/>
      <w:lvlJc w:val="left"/>
      <w:pPr>
        <w:ind w:left="4635" w:hanging="360"/>
      </w:pPr>
    </w:lvl>
    <w:lvl w:ilvl="2" w:tplc="400A001B" w:tentative="1">
      <w:start w:val="1"/>
      <w:numFmt w:val="lowerRoman"/>
      <w:lvlText w:val="%3."/>
      <w:lvlJc w:val="right"/>
      <w:pPr>
        <w:ind w:left="5355" w:hanging="180"/>
      </w:pPr>
    </w:lvl>
    <w:lvl w:ilvl="3" w:tplc="400A000F" w:tentative="1">
      <w:start w:val="1"/>
      <w:numFmt w:val="decimal"/>
      <w:lvlText w:val="%4."/>
      <w:lvlJc w:val="left"/>
      <w:pPr>
        <w:ind w:left="6075" w:hanging="360"/>
      </w:pPr>
    </w:lvl>
    <w:lvl w:ilvl="4" w:tplc="400A0019" w:tentative="1">
      <w:start w:val="1"/>
      <w:numFmt w:val="lowerLetter"/>
      <w:lvlText w:val="%5."/>
      <w:lvlJc w:val="left"/>
      <w:pPr>
        <w:ind w:left="6795" w:hanging="360"/>
      </w:pPr>
    </w:lvl>
    <w:lvl w:ilvl="5" w:tplc="400A001B" w:tentative="1">
      <w:start w:val="1"/>
      <w:numFmt w:val="lowerRoman"/>
      <w:lvlText w:val="%6."/>
      <w:lvlJc w:val="right"/>
      <w:pPr>
        <w:ind w:left="7515" w:hanging="180"/>
      </w:pPr>
    </w:lvl>
    <w:lvl w:ilvl="6" w:tplc="400A000F" w:tentative="1">
      <w:start w:val="1"/>
      <w:numFmt w:val="decimal"/>
      <w:lvlText w:val="%7."/>
      <w:lvlJc w:val="left"/>
      <w:pPr>
        <w:ind w:left="8235" w:hanging="360"/>
      </w:pPr>
    </w:lvl>
    <w:lvl w:ilvl="7" w:tplc="400A0019" w:tentative="1">
      <w:start w:val="1"/>
      <w:numFmt w:val="lowerLetter"/>
      <w:lvlText w:val="%8."/>
      <w:lvlJc w:val="left"/>
      <w:pPr>
        <w:ind w:left="8955" w:hanging="360"/>
      </w:pPr>
    </w:lvl>
    <w:lvl w:ilvl="8" w:tplc="400A001B" w:tentative="1">
      <w:start w:val="1"/>
      <w:numFmt w:val="lowerRoman"/>
      <w:lvlText w:val="%9."/>
      <w:lvlJc w:val="right"/>
      <w:pPr>
        <w:ind w:left="9675" w:hanging="180"/>
      </w:pPr>
    </w:lvl>
  </w:abstractNum>
  <w:abstractNum w:abstractNumId="21" w15:restartNumberingAfterBreak="0">
    <w:nsid w:val="59722C2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599D1404"/>
    <w:multiLevelType w:val="hybridMultilevel"/>
    <w:tmpl w:val="FDA6844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5A343AA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5CD10A8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60CA7058"/>
    <w:multiLevelType w:val="multilevel"/>
    <w:tmpl w:val="1CBCD5B6"/>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15:restartNumberingAfterBreak="0">
    <w:nsid w:val="71564F9C"/>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7" w15:restartNumberingAfterBreak="0">
    <w:nsid w:val="75D52B37"/>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7"/>
  </w:num>
  <w:num w:numId="2">
    <w:abstractNumId w:val="5"/>
  </w:num>
  <w:num w:numId="3">
    <w:abstractNumId w:val="12"/>
  </w:num>
  <w:num w:numId="4">
    <w:abstractNumId w:val="22"/>
  </w:num>
  <w:num w:numId="5">
    <w:abstractNumId w:val="20"/>
  </w:num>
  <w:num w:numId="6">
    <w:abstractNumId w:val="18"/>
  </w:num>
  <w:num w:numId="7">
    <w:abstractNumId w:val="0"/>
  </w:num>
  <w:num w:numId="8">
    <w:abstractNumId w:val="4"/>
  </w:num>
  <w:num w:numId="9">
    <w:abstractNumId w:val="19"/>
  </w:num>
  <w:num w:numId="10">
    <w:abstractNumId w:val="16"/>
  </w:num>
  <w:num w:numId="11">
    <w:abstractNumId w:val="25"/>
  </w:num>
  <w:num w:numId="12">
    <w:abstractNumId w:val="0"/>
    <w:lvlOverride w:ilvl="0">
      <w:lvl w:ilvl="0">
        <w:start w:val="1"/>
        <w:numFmt w:val="decimal"/>
        <w:lvlText w:val="cAPÍTULO %1"/>
        <w:lvlJc w:val="left"/>
        <w:pPr>
          <w:ind w:left="0" w:firstLine="0"/>
        </w:pPr>
        <w:rPr>
          <w:rFonts w:ascii="Times New Roman" w:hAnsi="Times New Roman" w:hint="default"/>
          <w:b/>
          <w:i w:val="0"/>
          <w:caps/>
          <w:sz w:val="24"/>
        </w:rPr>
      </w:lvl>
    </w:lvlOverride>
    <w:lvlOverride w:ilvl="1">
      <w:lvl w:ilvl="1">
        <w:start w:val="1"/>
        <w:numFmt w:val="decimal"/>
        <w:lvlText w:val="%1.%2."/>
        <w:lvlJc w:val="left"/>
        <w:pPr>
          <w:ind w:left="0" w:firstLine="0"/>
        </w:pPr>
        <w:rPr>
          <w:rFonts w:ascii="Times New Roman" w:hAnsi="Times New Roman" w:hint="default"/>
          <w:b/>
          <w:i w:val="0"/>
          <w:sz w:val="24"/>
        </w:rPr>
      </w:lvl>
    </w:lvlOverride>
    <w:lvlOverride w:ilvl="2">
      <w:lvl w:ilvl="2">
        <w:start w:val="1"/>
        <w:numFmt w:val="decimal"/>
        <w:lvlText w:val="%1.%2.%3."/>
        <w:lvlJc w:val="left"/>
        <w:pPr>
          <w:ind w:left="0" w:firstLine="0"/>
        </w:pPr>
        <w:rPr>
          <w:rFonts w:ascii="Times New Roman" w:hAnsi="Times New Roman" w:hint="default"/>
          <w:b/>
          <w:i w:val="0"/>
          <w:sz w:val="24"/>
        </w:rPr>
      </w:lvl>
    </w:lvlOverride>
    <w:lvlOverride w:ilvl="3">
      <w:lvl w:ilvl="3">
        <w:start w:val="1"/>
        <w:numFmt w:val="decimal"/>
        <w:lvlText w:val="%1.%2.%3.%4."/>
        <w:lvlJc w:val="left"/>
        <w:pPr>
          <w:ind w:left="0" w:firstLine="0"/>
        </w:pPr>
        <w:rPr>
          <w:rFonts w:ascii="Times New Roman" w:hAnsi="Times New Roman" w:hint="default"/>
          <w:b/>
          <w:i w:val="0"/>
          <w:sz w:val="24"/>
        </w:rPr>
      </w:lvl>
    </w:lvlOverride>
    <w:lvlOverride w:ilvl="4">
      <w:lvl w:ilvl="4">
        <w:start w:val="1"/>
        <w:numFmt w:val="decimal"/>
        <w:lvlText w:val="%1.%2.%3.%4.%5."/>
        <w:lvlJc w:val="left"/>
        <w:pPr>
          <w:ind w:left="0" w:firstLine="0"/>
        </w:pPr>
        <w:rPr>
          <w:rFonts w:ascii="Times New Roman" w:hAnsi="Times New Roman" w:hint="default"/>
          <w:b/>
          <w:i w:val="0"/>
          <w:sz w:val="24"/>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3">
    <w:abstractNumId w:val="14"/>
  </w:num>
  <w:num w:numId="14">
    <w:abstractNumId w:val="10"/>
  </w:num>
  <w:num w:numId="15">
    <w:abstractNumId w:val="2"/>
  </w:num>
  <w:num w:numId="16">
    <w:abstractNumId w:val="13"/>
  </w:num>
  <w:num w:numId="17">
    <w:abstractNumId w:val="23"/>
  </w:num>
  <w:num w:numId="18">
    <w:abstractNumId w:val="8"/>
  </w:num>
  <w:num w:numId="19">
    <w:abstractNumId w:val="24"/>
  </w:num>
  <w:num w:numId="20">
    <w:abstractNumId w:val="3"/>
  </w:num>
  <w:num w:numId="21">
    <w:abstractNumId w:val="27"/>
  </w:num>
  <w:num w:numId="22">
    <w:abstractNumId w:val="9"/>
  </w:num>
  <w:num w:numId="23">
    <w:abstractNumId w:val="17"/>
  </w:num>
  <w:num w:numId="24">
    <w:abstractNumId w:val="15"/>
  </w:num>
  <w:num w:numId="25">
    <w:abstractNumId w:val="1"/>
  </w:num>
  <w:num w:numId="26">
    <w:abstractNumId w:val="6"/>
  </w:num>
  <w:num w:numId="27">
    <w:abstractNumId w:val="26"/>
  </w:num>
  <w:num w:numId="28">
    <w:abstractNumId w:val="2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F8"/>
    <w:rsid w:val="00004F73"/>
    <w:rsid w:val="0000590F"/>
    <w:rsid w:val="00033857"/>
    <w:rsid w:val="00044992"/>
    <w:rsid w:val="00094059"/>
    <w:rsid w:val="000A719C"/>
    <w:rsid w:val="000F115F"/>
    <w:rsid w:val="000F2A65"/>
    <w:rsid w:val="000F521E"/>
    <w:rsid w:val="0010380B"/>
    <w:rsid w:val="00113F36"/>
    <w:rsid w:val="00123B44"/>
    <w:rsid w:val="001275ED"/>
    <w:rsid w:val="00193632"/>
    <w:rsid w:val="00195610"/>
    <w:rsid w:val="001C20CB"/>
    <w:rsid w:val="001F57F5"/>
    <w:rsid w:val="00250333"/>
    <w:rsid w:val="0025596E"/>
    <w:rsid w:val="00263B37"/>
    <w:rsid w:val="00275123"/>
    <w:rsid w:val="002A5759"/>
    <w:rsid w:val="002C4F98"/>
    <w:rsid w:val="002E5C50"/>
    <w:rsid w:val="002E784E"/>
    <w:rsid w:val="003005A0"/>
    <w:rsid w:val="00327867"/>
    <w:rsid w:val="00350879"/>
    <w:rsid w:val="00355C92"/>
    <w:rsid w:val="00393A67"/>
    <w:rsid w:val="003B3F02"/>
    <w:rsid w:val="003C16F8"/>
    <w:rsid w:val="004029B0"/>
    <w:rsid w:val="00405368"/>
    <w:rsid w:val="004B4EE8"/>
    <w:rsid w:val="004C14C9"/>
    <w:rsid w:val="004E6D16"/>
    <w:rsid w:val="005418E4"/>
    <w:rsid w:val="005C2EDD"/>
    <w:rsid w:val="005C32B2"/>
    <w:rsid w:val="00605C32"/>
    <w:rsid w:val="00605F21"/>
    <w:rsid w:val="0063623D"/>
    <w:rsid w:val="0064355B"/>
    <w:rsid w:val="0068761A"/>
    <w:rsid w:val="006C0152"/>
    <w:rsid w:val="006F53BF"/>
    <w:rsid w:val="007229F4"/>
    <w:rsid w:val="00725737"/>
    <w:rsid w:val="00754A28"/>
    <w:rsid w:val="00754B7D"/>
    <w:rsid w:val="00771EB7"/>
    <w:rsid w:val="00793C82"/>
    <w:rsid w:val="007B1572"/>
    <w:rsid w:val="007C5192"/>
    <w:rsid w:val="007C6A33"/>
    <w:rsid w:val="0080027F"/>
    <w:rsid w:val="00817B57"/>
    <w:rsid w:val="008844C6"/>
    <w:rsid w:val="008E5A33"/>
    <w:rsid w:val="00914E3E"/>
    <w:rsid w:val="00937EDB"/>
    <w:rsid w:val="00940953"/>
    <w:rsid w:val="00976721"/>
    <w:rsid w:val="00980E01"/>
    <w:rsid w:val="00984417"/>
    <w:rsid w:val="009A3D0D"/>
    <w:rsid w:val="009B672F"/>
    <w:rsid w:val="009C2849"/>
    <w:rsid w:val="009F7F1E"/>
    <w:rsid w:val="00A06501"/>
    <w:rsid w:val="00A1006F"/>
    <w:rsid w:val="00A32197"/>
    <w:rsid w:val="00A458E1"/>
    <w:rsid w:val="00A80812"/>
    <w:rsid w:val="00A80AC2"/>
    <w:rsid w:val="00A86754"/>
    <w:rsid w:val="00AB5318"/>
    <w:rsid w:val="00AD0AA5"/>
    <w:rsid w:val="00AF7E8C"/>
    <w:rsid w:val="00B07A53"/>
    <w:rsid w:val="00B96FD8"/>
    <w:rsid w:val="00BC03C3"/>
    <w:rsid w:val="00BC0D83"/>
    <w:rsid w:val="00BE08E0"/>
    <w:rsid w:val="00BF4F5E"/>
    <w:rsid w:val="00C40C0A"/>
    <w:rsid w:val="00C62911"/>
    <w:rsid w:val="00C65667"/>
    <w:rsid w:val="00C74E1B"/>
    <w:rsid w:val="00CF16A0"/>
    <w:rsid w:val="00D257A4"/>
    <w:rsid w:val="00D3602D"/>
    <w:rsid w:val="00D51A87"/>
    <w:rsid w:val="00D554C9"/>
    <w:rsid w:val="00D96F3A"/>
    <w:rsid w:val="00DB1CE1"/>
    <w:rsid w:val="00E16B73"/>
    <w:rsid w:val="00E44041"/>
    <w:rsid w:val="00E44F55"/>
    <w:rsid w:val="00E50952"/>
    <w:rsid w:val="00E52742"/>
    <w:rsid w:val="00EA6335"/>
    <w:rsid w:val="00EC7937"/>
    <w:rsid w:val="00EE3456"/>
    <w:rsid w:val="00F2155C"/>
    <w:rsid w:val="00F3746E"/>
    <w:rsid w:val="00F528C2"/>
    <w:rsid w:val="00FB38B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3A8B"/>
  <w15:chartTrackingRefBased/>
  <w15:docId w15:val="{AF9E3E8C-EA28-4267-8C44-FBC5E408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AA5"/>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5C2EDD"/>
    <w:pPr>
      <w:keepNext/>
      <w:keepLines/>
      <w:ind w:firstLine="0"/>
      <w:jc w:val="center"/>
      <w:outlineLvl w:val="0"/>
    </w:pPr>
    <w:rPr>
      <w:rFonts w:eastAsiaTheme="majorEastAsia" w:cstheme="majorBidi"/>
      <w:b/>
      <w:caps/>
      <w:szCs w:val="32"/>
    </w:rPr>
  </w:style>
  <w:style w:type="paragraph" w:styleId="Ttulo2">
    <w:name w:val="heading 2"/>
    <w:basedOn w:val="Normal"/>
    <w:next w:val="Normal"/>
    <w:link w:val="Ttulo2Car"/>
    <w:uiPriority w:val="9"/>
    <w:unhideWhenUsed/>
    <w:qFormat/>
    <w:rsid w:val="00D257A4"/>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5C2EDD"/>
    <w:rPr>
      <w:rFonts w:ascii="Times New Roman" w:eastAsiaTheme="majorEastAsia" w:hAnsi="Times New Roman"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D257A4"/>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E16B73"/>
    <w:pPr>
      <w:ind w:firstLine="0"/>
      <w:jc w:val="left"/>
    </w:pPr>
    <w:rPr>
      <w:rFonts w:cstheme="minorHAnsi"/>
      <w:b/>
      <w:bCs/>
      <w:caps/>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350879"/>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character" w:customStyle="1" w:styleId="markedcontent">
    <w:name w:val="markedcontent"/>
    <w:basedOn w:val="Fuentedeprrafopredeter"/>
    <w:rsid w:val="004E6D16"/>
  </w:style>
  <w:style w:type="table" w:styleId="Tablaconcuadrcula1clara-nfasis1">
    <w:name w:val="Grid Table 1 Light Accent 1"/>
    <w:basedOn w:val="Tablanormal"/>
    <w:uiPriority w:val="46"/>
    <w:rsid w:val="000F115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F115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ZMO\Desktop\3%20SISTEMAS%202021\TALLER%20DE%20MODALIDAD%20DE%20GRADUACION\TAREA%2029%20AGOSTO%2010%20Capitulo%203%20-%20requerimientos%20y%20diagramas\TAREA%20PARA%20HOY\FormatoProyectoDeGrad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8E575F54E34ADAB5D42C887C44509C"/>
        <w:category>
          <w:name w:val="General"/>
          <w:gallery w:val="placeholder"/>
        </w:category>
        <w:types>
          <w:type w:val="bbPlcHdr"/>
        </w:types>
        <w:behaviors>
          <w:behavior w:val="content"/>
        </w:behaviors>
        <w:guid w:val="{69FB1869-5C2E-4837-AE15-E92475A326A6}"/>
      </w:docPartPr>
      <w:docPartBody>
        <w:p w:rsidR="009F66FE" w:rsidRDefault="009F66FE">
          <w:pPr>
            <w:pStyle w:val="138E575F54E34ADAB5D42C887C44509C"/>
          </w:pPr>
          <w:r>
            <w:rPr>
              <w:rFonts w:ascii="Arial" w:hAnsi="Arial" w:cs="Arial"/>
              <w:caps/>
              <w:color w:val="808080"/>
              <w:lang w:val="es-MX"/>
            </w:rPr>
            <w:t>ESCRIBIR AQUÍ EL TÍTULO DEL PROYECTO DE GRADO</w:t>
          </w:r>
          <w:r w:rsidRPr="00F3746E">
            <w:rPr>
              <w:rFonts w:ascii="Arial" w:hAnsi="Arial" w:cs="Arial"/>
              <w:caps/>
              <w:color w:val="808080"/>
              <w:lang w:val="es-MX"/>
            </w:rPr>
            <w:t>.</w:t>
          </w:r>
        </w:p>
      </w:docPartBody>
    </w:docPart>
    <w:docPart>
      <w:docPartPr>
        <w:name w:val="EB79CACEB00B4F048119A7FFFB9A1F8D"/>
        <w:category>
          <w:name w:val="General"/>
          <w:gallery w:val="placeholder"/>
        </w:category>
        <w:types>
          <w:type w:val="bbPlcHdr"/>
        </w:types>
        <w:behaviors>
          <w:behavior w:val="content"/>
        </w:behaviors>
        <w:guid w:val="{42CC3E45-CF8E-4BD2-8431-DADCB1A01EF8}"/>
      </w:docPartPr>
      <w:docPartBody>
        <w:p w:rsidR="009F66FE" w:rsidRDefault="009F66FE">
          <w:pPr>
            <w:pStyle w:val="EB79CACEB00B4F048119A7FFFB9A1F8D"/>
          </w:pPr>
          <w:r>
            <w:rPr>
              <w:caps/>
              <w:color w:val="808080"/>
              <w:lang w:val="es-MX"/>
            </w:rPr>
            <w:t>NOMBRE DEL POSTULANTE</w:t>
          </w:r>
          <w:r w:rsidRPr="00F3746E">
            <w:rPr>
              <w:caps/>
              <w:color w:val="808080"/>
              <w:lang w:val="es-MX"/>
            </w:rPr>
            <w:t>.</w:t>
          </w:r>
        </w:p>
      </w:docPartBody>
    </w:docPart>
    <w:docPart>
      <w:docPartPr>
        <w:name w:val="1B5688C993A54AE1B182E36A9546B1E0"/>
        <w:category>
          <w:name w:val="General"/>
          <w:gallery w:val="placeholder"/>
        </w:category>
        <w:types>
          <w:type w:val="bbPlcHdr"/>
        </w:types>
        <w:behaviors>
          <w:behavior w:val="content"/>
        </w:behaviors>
        <w:guid w:val="{C6183C56-C41B-4965-ACC7-CC714B291D37}"/>
      </w:docPartPr>
      <w:docPartBody>
        <w:p w:rsidR="009F66FE" w:rsidRDefault="009F66FE">
          <w:pPr>
            <w:pStyle w:val="1B5688C993A54AE1B182E36A9546B1E0"/>
          </w:pPr>
          <w:r>
            <w:rPr>
              <w:rStyle w:val="Textodelmarcadordeposicin"/>
              <w:caps/>
            </w:rPr>
            <w:t>NOMBRE DEL TUTOR</w:t>
          </w:r>
          <w:r w:rsidRPr="00721966">
            <w:rPr>
              <w:rStyle w:val="Textodelmarcadordeposicin"/>
              <w:caps/>
            </w:rPr>
            <w:t>.</w:t>
          </w:r>
        </w:p>
      </w:docPartBody>
    </w:docPart>
    <w:docPart>
      <w:docPartPr>
        <w:name w:val="8170D471E5044184B2AFD514ADFF3D3A"/>
        <w:category>
          <w:name w:val="General"/>
          <w:gallery w:val="placeholder"/>
        </w:category>
        <w:types>
          <w:type w:val="bbPlcHdr"/>
        </w:types>
        <w:behaviors>
          <w:behavior w:val="content"/>
        </w:behaviors>
        <w:guid w:val="{C18DF76C-CD43-4779-9255-007A44F3063F}"/>
      </w:docPartPr>
      <w:docPartBody>
        <w:p w:rsidR="009F66FE" w:rsidRDefault="009F66FE" w:rsidP="009F66FE">
          <w:pPr>
            <w:pStyle w:val="8170D471E5044184B2AFD514ADFF3D3A"/>
          </w:pPr>
          <w:r>
            <w:rPr>
              <w:rFonts w:ascii="Arial" w:hAnsi="Arial" w:cs="Arial"/>
              <w:caps/>
              <w:color w:val="808080"/>
              <w:lang w:val="es-MX"/>
            </w:rPr>
            <w:t>ESCRIBIR AQUÍ EL TÍTULO DEL PROYECTO DE GRADO</w:t>
          </w:r>
          <w:r w:rsidRPr="00F3746E">
            <w:rPr>
              <w:rFonts w:ascii="Arial" w:hAnsi="Arial" w:cs="Arial"/>
              <w:caps/>
              <w:color w:val="808080"/>
              <w:lang w:val="es-MX"/>
            </w:rPr>
            <w:t>.</w:t>
          </w:r>
        </w:p>
      </w:docPartBody>
    </w:docPart>
    <w:docPart>
      <w:docPartPr>
        <w:name w:val="EFFA037F8B77458AAC6396A2CA9BF236"/>
        <w:category>
          <w:name w:val="General"/>
          <w:gallery w:val="placeholder"/>
        </w:category>
        <w:types>
          <w:type w:val="bbPlcHdr"/>
        </w:types>
        <w:behaviors>
          <w:behavior w:val="content"/>
        </w:behaviors>
        <w:guid w:val="{EAAA1607-BA27-4E26-8D25-EA22882453FB}"/>
      </w:docPartPr>
      <w:docPartBody>
        <w:p w:rsidR="009F66FE" w:rsidRDefault="009F66FE" w:rsidP="009F66FE">
          <w:pPr>
            <w:pStyle w:val="EFFA037F8B77458AAC6396A2CA9BF236"/>
          </w:pPr>
          <w:r>
            <w:rPr>
              <w:rFonts w:ascii="Arial" w:hAnsi="Arial" w:cs="Arial"/>
              <w:caps/>
              <w:color w:val="808080"/>
              <w:lang w:val="es-MX"/>
            </w:rPr>
            <w:t>ESCRIBIR AQUÍ EL TÍTULO DEL PROYECTO DE GRADO</w:t>
          </w:r>
          <w:r w:rsidRPr="00F3746E">
            <w:rPr>
              <w:rFonts w:ascii="Arial" w:hAnsi="Arial" w:cs="Arial"/>
              <w:caps/>
              <w:color w:val="808080"/>
              <w:lang w:val="es-MX"/>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FE"/>
    <w:rsid w:val="004536DD"/>
    <w:rsid w:val="005F2CB6"/>
    <w:rsid w:val="009F66FE"/>
    <w:rsid w:val="00AF1D6E"/>
    <w:rsid w:val="00EF48C0"/>
    <w:rsid w:val="00F4009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8E575F54E34ADAB5D42C887C44509C">
    <w:name w:val="138E575F54E34ADAB5D42C887C44509C"/>
  </w:style>
  <w:style w:type="paragraph" w:customStyle="1" w:styleId="EB79CACEB00B4F048119A7FFFB9A1F8D">
    <w:name w:val="EB79CACEB00B4F048119A7FFFB9A1F8D"/>
  </w:style>
  <w:style w:type="character" w:styleId="Textodelmarcadordeposicin">
    <w:name w:val="Placeholder Text"/>
    <w:basedOn w:val="Fuentedeprrafopredeter"/>
    <w:uiPriority w:val="99"/>
    <w:semiHidden/>
    <w:rPr>
      <w:color w:val="808080"/>
    </w:rPr>
  </w:style>
  <w:style w:type="paragraph" w:customStyle="1" w:styleId="1B5688C993A54AE1B182E36A9546B1E0">
    <w:name w:val="1B5688C993A54AE1B182E36A9546B1E0"/>
  </w:style>
  <w:style w:type="paragraph" w:customStyle="1" w:styleId="8170D471E5044184B2AFD514ADFF3D3A">
    <w:name w:val="8170D471E5044184B2AFD514ADFF3D3A"/>
    <w:rsid w:val="009F66FE"/>
  </w:style>
  <w:style w:type="paragraph" w:customStyle="1" w:styleId="EFFA037F8B77458AAC6396A2CA9BF236">
    <w:name w:val="EFFA037F8B77458AAC6396A2CA9BF236"/>
    <w:rsid w:val="009F6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Nom18</b:Tag>
    <b:SourceType>Book</b:SourceType>
    <b:Guid>{C819B68E-27AC-42BE-A412-680A04FAF8F6}</b:Guid>
    <b:Author>
      <b:Author>
        <b:NameList>
          <b:Person>
            <b:Last>Autor</b:Last>
            <b:First>Nombre</b:First>
            <b:Middle>del</b:Middle>
          </b:Person>
        </b:NameList>
      </b:Author>
    </b:Author>
    <b:Title>Título del libro</b:Title>
    <b:Year>2018</b:Year>
    <b:City>Cochabamba - Bolivia</b:City>
    <b:Publisher>ABC</b:Publisher>
    <b:RefOrder>1</b:RefOrder>
  </b:Source>
</b:Sources>
</file>

<file path=customXml/itemProps1.xml><?xml version="1.0" encoding="utf-8"?>
<ds:datastoreItem xmlns:ds="http://schemas.openxmlformats.org/officeDocument/2006/customXml" ds:itemID="{02A4C091-22A2-4467-8D03-99281069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Template>
  <TotalTime>502</TotalTime>
  <Pages>1</Pages>
  <Words>3335</Words>
  <Characters>18344</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GIZMO</dc:creator>
  <cp:keywords/>
  <dc:description/>
  <cp:lastModifiedBy>GIZMO</cp:lastModifiedBy>
  <cp:revision>45</cp:revision>
  <cp:lastPrinted>2019-04-11T21:13:00Z</cp:lastPrinted>
  <dcterms:created xsi:type="dcterms:W3CDTF">2021-08-29T13:12:00Z</dcterms:created>
  <dcterms:modified xsi:type="dcterms:W3CDTF">2021-11-01T01:23:00Z</dcterms:modified>
</cp:coreProperties>
</file>